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456"/>
      </w:tblGrid>
      <w:tr w:rsidR="00B060BA" w:rsidRPr="005C56FF" w14:paraId="167902C3" w14:textId="77777777" w:rsidTr="00F65B20">
        <w:trPr>
          <w:trHeight w:val="983"/>
        </w:trPr>
        <w:tc>
          <w:tcPr>
            <w:tcW w:w="9360" w:type="dxa"/>
          </w:tcPr>
          <w:p w14:paraId="454F90BD" w14:textId="77777777" w:rsidR="00B060BA" w:rsidRPr="000138F1" w:rsidRDefault="00AF53B2" w:rsidP="00F65B20">
            <w:pPr>
              <w:pStyle w:val="Ttulo1"/>
              <w:jc w:val="center"/>
              <w:rPr>
                <w:rFonts w:asciiTheme="majorHAnsi" w:hAnsiTheme="majorHAnsi"/>
                <w:sz w:val="40"/>
                <w:szCs w:val="30"/>
              </w:rPr>
            </w:pPr>
            <w:sdt>
              <w:sdtPr>
                <w:rPr>
                  <w:rFonts w:asciiTheme="majorHAnsi" w:hAnsiTheme="majorHAnsi"/>
                  <w:sz w:val="40"/>
                  <w:szCs w:val="30"/>
                </w:rPr>
                <w:id w:val="1331559469"/>
                <w:placeholder>
                  <w:docPart w:val="A1B439B1EFBF4F69991313EF8CD2FE23"/>
                </w:placeholder>
                <w15:appearance w15:val="hidden"/>
              </w:sdtPr>
              <w:sdtEndPr/>
              <w:sdtContent>
                <w:r w:rsidR="00B060BA" w:rsidRPr="000138F1">
                  <w:rPr>
                    <w:rFonts w:asciiTheme="majorHAnsi" w:hAnsiTheme="majorHAnsi"/>
                    <w:sz w:val="32"/>
                    <w:szCs w:val="26"/>
                  </w:rPr>
                  <w:t>José Ricardo Medina Doblado</w:t>
                </w:r>
              </w:sdtContent>
            </w:sdt>
          </w:p>
          <w:tbl>
            <w:tblPr>
              <w:tblStyle w:val="Tablaconcuadrcula"/>
              <w:tblW w:w="933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19"/>
              <w:gridCol w:w="4815"/>
            </w:tblGrid>
            <w:tr w:rsidR="009A5DC0" w:rsidRPr="00F65B20" w14:paraId="65AB0A25" w14:textId="77777777" w:rsidTr="00B050D2">
              <w:trPr>
                <w:trHeight w:val="366"/>
              </w:trPr>
              <w:tc>
                <w:tcPr>
                  <w:tcW w:w="4519" w:type="dxa"/>
                  <w:tcBorders>
                    <w:right w:val="single" w:sz="4" w:space="0" w:color="auto"/>
                  </w:tcBorders>
                  <w:vAlign w:val="center"/>
                </w:tcPr>
                <w:p w14:paraId="4802D563" w14:textId="0677F4C2" w:rsidR="009A5DC0" w:rsidRPr="00F65B20" w:rsidRDefault="009A5DC0" w:rsidP="00B050D2">
                  <w:pPr>
                    <w:jc w:val="right"/>
                    <w:rPr>
                      <w:b w:val="0"/>
                      <w:bCs/>
                      <w:lang w:bidi="es-ES"/>
                    </w:rPr>
                  </w:pPr>
                  <w:r w:rsidRPr="00F65B20">
                    <w:rPr>
                      <w:b w:val="0"/>
                      <w:bCs/>
                      <w:lang w:bidi="es-ES"/>
                    </w:rPr>
                    <w:t>Técnico de informática</w:t>
                  </w:r>
                </w:p>
              </w:tc>
              <w:tc>
                <w:tcPr>
                  <w:tcW w:w="4815" w:type="dxa"/>
                  <w:tcBorders>
                    <w:left w:val="single" w:sz="4" w:space="0" w:color="auto"/>
                  </w:tcBorders>
                  <w:vAlign w:val="center"/>
                </w:tcPr>
                <w:p w14:paraId="2FC10FC2" w14:textId="1BE7CDBA" w:rsidR="009A5DC0" w:rsidRPr="00F65B20" w:rsidRDefault="009A5DC0" w:rsidP="00B050D2">
                  <w:pPr>
                    <w:rPr>
                      <w:b w:val="0"/>
                      <w:bCs/>
                      <w:lang w:bidi="es-ES"/>
                    </w:rPr>
                  </w:pPr>
                  <w:r w:rsidRPr="00F65B20">
                    <w:rPr>
                      <w:b w:val="0"/>
                      <w:bCs/>
                      <w:lang w:bidi="es-ES"/>
                    </w:rPr>
                    <w:t>Técnico de mantenimiento</w:t>
                  </w:r>
                </w:p>
              </w:tc>
            </w:tr>
          </w:tbl>
          <w:p w14:paraId="6B402284" w14:textId="7A24603B" w:rsidR="00F65B20" w:rsidRPr="008C71B8" w:rsidRDefault="00A13346" w:rsidP="008C71B8">
            <w:pPr>
              <w:pStyle w:val="Ttulo2"/>
              <w:rPr>
                <w:b/>
                <w:bCs/>
              </w:rPr>
            </w:pPr>
            <w:r>
              <w:rPr>
                <w:b/>
                <w:bCs/>
                <w:caps w:val="0"/>
              </w:rPr>
              <w:t>CONTACTO</w:t>
            </w:r>
          </w:p>
        </w:tc>
      </w:tr>
    </w:tbl>
    <w:p w14:paraId="29853F5E" w14:textId="0C5DECC6" w:rsidR="00B060BA" w:rsidRPr="00FE4517" w:rsidRDefault="00B060BA" w:rsidP="00B060BA">
      <w:pPr>
        <w:pStyle w:val="Espacioentretablas"/>
        <w:rPr>
          <w:b w:val="0"/>
          <w:bCs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7"/>
        <w:gridCol w:w="2685"/>
        <w:gridCol w:w="3520"/>
      </w:tblGrid>
      <w:tr w:rsidR="003A3FC6" w14:paraId="43D5D58C" w14:textId="77777777" w:rsidTr="00777262">
        <w:trPr>
          <w:trHeight w:val="403"/>
          <w:jc w:val="center"/>
        </w:trPr>
        <w:tc>
          <w:tcPr>
            <w:tcW w:w="3119" w:type="dxa"/>
            <w:vAlign w:val="center"/>
          </w:tcPr>
          <w:p w14:paraId="287F09F4" w14:textId="7719DABA" w:rsidR="003A3FC6" w:rsidRDefault="003A3FC6" w:rsidP="00777262">
            <w:pPr>
              <w:pStyle w:val="Informacindecontacto"/>
              <w:jc w:val="right"/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i/>
                <w:iCs/>
              </w:rPr>
              <w:t>Tegucigalpa, Francisco Morazán.</w:t>
            </w:r>
          </w:p>
        </w:tc>
        <w:tc>
          <w:tcPr>
            <w:tcW w:w="2835" w:type="dxa"/>
            <w:vAlign w:val="center"/>
          </w:tcPr>
          <w:p w14:paraId="2CAD9C39" w14:textId="74C0EAE3" w:rsidR="003A3FC6" w:rsidRDefault="003A3FC6" w:rsidP="00F65B20">
            <w:pPr>
              <w:pStyle w:val="Informacindecontacto"/>
              <w:jc w:val="center"/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i/>
                <w:iCs/>
              </w:rPr>
              <w:t>+504 9794-4891</w:t>
            </w:r>
          </w:p>
        </w:tc>
        <w:tc>
          <w:tcPr>
            <w:tcW w:w="3521" w:type="dxa"/>
            <w:tcBorders>
              <w:left w:val="nil"/>
            </w:tcBorders>
            <w:vAlign w:val="center"/>
          </w:tcPr>
          <w:p w14:paraId="1B4F1498" w14:textId="0E52BEE7" w:rsidR="003A3FC6" w:rsidRDefault="003A3FC6" w:rsidP="00777262">
            <w:pPr>
              <w:pStyle w:val="Informacindecontacto"/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i/>
                <w:iCs/>
              </w:rPr>
              <w:t>josericardomedinadoblado@gmail.com</w:t>
            </w:r>
          </w:p>
        </w:tc>
      </w:tr>
    </w:tbl>
    <w:tbl>
      <w:tblPr>
        <w:tblW w:w="9360" w:type="dxa"/>
        <w:tblCellMar>
          <w:left w:w="14" w:type="dxa"/>
        </w:tblCellMar>
        <w:tblLook w:val="0600" w:firstRow="0" w:lastRow="0" w:firstColumn="0" w:lastColumn="0" w:noHBand="1" w:noVBand="1"/>
      </w:tblPr>
      <w:tblGrid>
        <w:gridCol w:w="9482"/>
      </w:tblGrid>
      <w:tr w:rsidR="00FE4517" w:rsidRPr="005C56FF" w14:paraId="477BF7E5" w14:textId="77777777" w:rsidTr="003A3FC6">
        <w:tc>
          <w:tcPr>
            <w:tcW w:w="9360" w:type="dxa"/>
          </w:tcPr>
          <w:tbl>
            <w:tblPr>
              <w:tblW w:w="9360" w:type="dxa"/>
              <w:tblBorders>
                <w:bottom w:val="single" w:sz="6" w:space="0" w:color="auto"/>
              </w:tblBorders>
              <w:tblCellMar>
                <w:left w:w="14" w:type="dxa"/>
              </w:tblCellMar>
              <w:tblLook w:val="0600" w:firstRow="0" w:lastRow="0" w:firstColumn="0" w:lastColumn="0" w:noHBand="1" w:noVBand="1"/>
            </w:tblPr>
            <w:tblGrid>
              <w:gridCol w:w="9360"/>
            </w:tblGrid>
            <w:tr w:rsidR="00795054" w:rsidRPr="005C56FF" w14:paraId="5C8911A6" w14:textId="77777777" w:rsidTr="00AB2930">
              <w:trPr>
                <w:trHeight w:val="351"/>
              </w:trPr>
              <w:tc>
                <w:tcPr>
                  <w:tcW w:w="9360" w:type="dxa"/>
                </w:tcPr>
                <w:p w14:paraId="7583CE2A" w14:textId="2B09658F" w:rsidR="00795054" w:rsidRPr="00F41B48" w:rsidRDefault="00A13346" w:rsidP="00795054">
                  <w:pPr>
                    <w:pStyle w:val="Ttulo2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aps w:val="0"/>
                    </w:rPr>
                    <w:t>RESUMEN</w:t>
                  </w:r>
                </w:p>
              </w:tc>
            </w:tr>
          </w:tbl>
          <w:p w14:paraId="3D497E38" w14:textId="3BE2592C" w:rsidR="00FE4517" w:rsidRPr="00F41B48" w:rsidRDefault="00FE4517" w:rsidP="00AD6F7F">
            <w:pPr>
              <w:pStyle w:val="Ttulo2"/>
              <w:rPr>
                <w:b/>
                <w:bCs/>
              </w:rPr>
            </w:pPr>
          </w:p>
        </w:tc>
      </w:tr>
    </w:tbl>
    <w:p w14:paraId="79E1E5F4" w14:textId="77777777" w:rsidR="00FE4517" w:rsidRPr="00FE4517" w:rsidRDefault="00FE4517" w:rsidP="00FE4517">
      <w:pPr>
        <w:pStyle w:val="Espacioentretablas"/>
        <w:rPr>
          <w:b w:val="0"/>
          <w:bCs/>
        </w:rPr>
      </w:pPr>
    </w:p>
    <w:p w14:paraId="0F77C570" w14:textId="25FCF6A4" w:rsidR="00582301" w:rsidRDefault="00584E45" w:rsidP="00EA0C89">
      <w:pPr>
        <w:pStyle w:val="Informacindecontacto"/>
        <w:jc w:val="both"/>
        <w:rPr>
          <w:rFonts w:asciiTheme="minorHAnsi" w:hAnsiTheme="minorHAnsi"/>
        </w:rPr>
      </w:pPr>
      <w:r w:rsidRPr="00584E45">
        <w:rPr>
          <w:rFonts w:asciiTheme="minorHAnsi" w:hAnsiTheme="minorHAnsi"/>
        </w:rPr>
        <w:t xml:space="preserve">Bachiller Técnico Profesional en Informática con formación en soporte técnico, mantenimiento de equipos, </w:t>
      </w:r>
      <w:r w:rsidR="007065D1">
        <w:rPr>
          <w:rFonts w:asciiTheme="minorHAnsi" w:hAnsiTheme="minorHAnsi"/>
        </w:rPr>
        <w:t xml:space="preserve">mantenimiento de impresoras, </w:t>
      </w:r>
      <w:r w:rsidR="00B37F5B">
        <w:rPr>
          <w:rFonts w:asciiTheme="minorHAnsi" w:hAnsiTheme="minorHAnsi"/>
        </w:rPr>
        <w:t>administración</w:t>
      </w:r>
      <w:r w:rsidR="00FC1E91">
        <w:rPr>
          <w:rFonts w:asciiTheme="minorHAnsi" w:hAnsiTheme="minorHAnsi"/>
        </w:rPr>
        <w:t xml:space="preserve"> de </w:t>
      </w:r>
      <w:r w:rsidR="00D778AB">
        <w:rPr>
          <w:rFonts w:asciiTheme="minorHAnsi" w:hAnsiTheme="minorHAnsi"/>
        </w:rPr>
        <w:t xml:space="preserve">bases de datos, </w:t>
      </w:r>
      <w:r w:rsidR="00F4784E">
        <w:rPr>
          <w:rFonts w:asciiTheme="minorHAnsi" w:hAnsiTheme="minorHAnsi"/>
        </w:rPr>
        <w:t>infraestructuras</w:t>
      </w:r>
      <w:r w:rsidR="00FC1E91">
        <w:rPr>
          <w:rFonts w:asciiTheme="minorHAnsi" w:hAnsiTheme="minorHAnsi"/>
        </w:rPr>
        <w:t xml:space="preserve"> de </w:t>
      </w:r>
      <w:r w:rsidRPr="00584E45">
        <w:rPr>
          <w:rFonts w:asciiTheme="minorHAnsi" w:hAnsiTheme="minorHAnsi"/>
        </w:rPr>
        <w:t xml:space="preserve">redes </w:t>
      </w:r>
      <w:r w:rsidR="008D416E">
        <w:rPr>
          <w:rFonts w:asciiTheme="minorHAnsi" w:hAnsiTheme="minorHAnsi"/>
        </w:rPr>
        <w:t>informáticas</w:t>
      </w:r>
      <w:r w:rsidR="005931B3">
        <w:rPr>
          <w:rFonts w:asciiTheme="minorHAnsi" w:hAnsiTheme="minorHAnsi"/>
        </w:rPr>
        <w:t>, diseño gráfico</w:t>
      </w:r>
      <w:r w:rsidR="00441A4E">
        <w:rPr>
          <w:rFonts w:asciiTheme="minorHAnsi" w:hAnsiTheme="minorHAnsi"/>
        </w:rPr>
        <w:t xml:space="preserve"> y</w:t>
      </w:r>
      <w:r w:rsidR="00A370CB">
        <w:rPr>
          <w:rFonts w:asciiTheme="minorHAnsi" w:hAnsiTheme="minorHAnsi"/>
        </w:rPr>
        <w:t xml:space="preserve"> </w:t>
      </w:r>
      <w:r w:rsidR="00FC1E91">
        <w:rPr>
          <w:rFonts w:asciiTheme="minorHAnsi" w:hAnsiTheme="minorHAnsi"/>
        </w:rPr>
        <w:t xml:space="preserve">fundamentos de </w:t>
      </w:r>
      <w:r w:rsidRPr="00584E45">
        <w:rPr>
          <w:rFonts w:asciiTheme="minorHAnsi" w:hAnsiTheme="minorHAnsi"/>
        </w:rPr>
        <w:t>ciberseguridad.</w:t>
      </w:r>
    </w:p>
    <w:p w14:paraId="19A5547E" w14:textId="77777777" w:rsidR="00582301" w:rsidRDefault="00584E45" w:rsidP="00EA0C89">
      <w:pPr>
        <w:pStyle w:val="Informacindecontacto"/>
        <w:jc w:val="both"/>
        <w:rPr>
          <w:rFonts w:asciiTheme="minorHAnsi" w:hAnsiTheme="minorHAnsi"/>
        </w:rPr>
      </w:pPr>
      <w:r w:rsidRPr="00584E45">
        <w:rPr>
          <w:rFonts w:asciiTheme="minorHAnsi" w:hAnsiTheme="minorHAnsi"/>
        </w:rPr>
        <w:t>Destrezas en diagnóstico y resolución de problemas, administración del tiempo y atención al cliente.</w:t>
      </w:r>
    </w:p>
    <w:p w14:paraId="32C6B8D3" w14:textId="72D78265" w:rsidR="00FE4517" w:rsidRDefault="00584E45" w:rsidP="00EA0C89">
      <w:pPr>
        <w:pStyle w:val="Informacindecontacto"/>
        <w:jc w:val="both"/>
        <w:rPr>
          <w:rFonts w:asciiTheme="minorHAnsi" w:hAnsiTheme="minorHAnsi"/>
        </w:rPr>
      </w:pPr>
      <w:r w:rsidRPr="00584E45">
        <w:rPr>
          <w:rFonts w:asciiTheme="minorHAnsi" w:hAnsiTheme="minorHAnsi"/>
        </w:rPr>
        <w:t xml:space="preserve">Conocimiento en </w:t>
      </w:r>
      <w:r w:rsidR="00A13346">
        <w:rPr>
          <w:rFonts w:asciiTheme="minorHAnsi" w:hAnsiTheme="minorHAnsi"/>
        </w:rPr>
        <w:t xml:space="preserve">manejo de documentación, </w:t>
      </w:r>
      <w:r w:rsidRPr="00584E45">
        <w:rPr>
          <w:rFonts w:asciiTheme="minorHAnsi" w:hAnsiTheme="minorHAnsi"/>
        </w:rPr>
        <w:t>herramientas de ofimática</w:t>
      </w:r>
      <w:r w:rsidR="003B1850">
        <w:rPr>
          <w:rFonts w:asciiTheme="minorHAnsi" w:hAnsiTheme="minorHAnsi"/>
        </w:rPr>
        <w:t xml:space="preserve">, </w:t>
      </w:r>
      <w:r w:rsidR="00FC1E91">
        <w:rPr>
          <w:rFonts w:asciiTheme="minorHAnsi" w:hAnsiTheme="minorHAnsi"/>
        </w:rPr>
        <w:t xml:space="preserve">uso de </w:t>
      </w:r>
      <w:r w:rsidR="003B1850">
        <w:rPr>
          <w:rFonts w:asciiTheme="minorHAnsi" w:hAnsiTheme="minorHAnsi"/>
        </w:rPr>
        <w:t>sistemas operativos</w:t>
      </w:r>
      <w:r w:rsidRPr="00584E45">
        <w:rPr>
          <w:rFonts w:asciiTheme="minorHAnsi" w:hAnsiTheme="minorHAnsi"/>
        </w:rPr>
        <w:t xml:space="preserve"> y metodologías ágiles</w:t>
      </w:r>
      <w:r w:rsidR="00230F2F" w:rsidRPr="00230F2F">
        <w:rPr>
          <w:rFonts w:asciiTheme="minorHAnsi" w:hAnsiTheme="minorHAnsi"/>
        </w:rPr>
        <w:t>.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4285C" w:rsidRPr="005C56FF" w14:paraId="20663A02" w14:textId="77777777" w:rsidTr="007B330D">
        <w:trPr>
          <w:trHeight w:val="351"/>
        </w:trPr>
        <w:tc>
          <w:tcPr>
            <w:tcW w:w="9360" w:type="dxa"/>
          </w:tcPr>
          <w:p w14:paraId="35087466" w14:textId="1E5D05A0" w:rsidR="0034285C" w:rsidRPr="0034285C" w:rsidRDefault="00A13346" w:rsidP="007B330D">
            <w:pPr>
              <w:pStyle w:val="Ttulo2"/>
              <w:rPr>
                <w:rFonts w:asciiTheme="majorHAnsi" w:hAnsiTheme="majorHAnsi"/>
              </w:rPr>
            </w:pPr>
            <w:r>
              <w:rPr>
                <w:b/>
                <w:bCs/>
                <w:caps w:val="0"/>
              </w:rPr>
              <w:t>HABILIDADES TÉCNICAS</w:t>
            </w:r>
          </w:p>
        </w:tc>
      </w:tr>
    </w:tbl>
    <w:p w14:paraId="0CCC271C" w14:textId="77777777" w:rsidR="0034285C" w:rsidRPr="005C56FF" w:rsidRDefault="0034285C" w:rsidP="0034285C">
      <w:pPr>
        <w:pStyle w:val="Espacioentretablas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7"/>
        <w:gridCol w:w="3029"/>
        <w:gridCol w:w="2866"/>
      </w:tblGrid>
      <w:tr w:rsidR="0034285C" w14:paraId="16F9C673" w14:textId="77777777" w:rsidTr="00B94742">
        <w:trPr>
          <w:trHeight w:val="317"/>
        </w:trPr>
        <w:tc>
          <w:tcPr>
            <w:tcW w:w="3402" w:type="dxa"/>
            <w:vAlign w:val="center"/>
          </w:tcPr>
          <w:p w14:paraId="67A5BCB3" w14:textId="086BD185" w:rsidR="0034285C" w:rsidRDefault="0034285C" w:rsidP="008E4B58">
            <w:pPr>
              <w:pStyle w:val="Informacindecontacto"/>
              <w:rPr>
                <w:rFonts w:asciiTheme="minorHAnsi" w:hAnsiTheme="minorHAnsi"/>
                <w:lang w:bidi="es-ES"/>
              </w:rPr>
            </w:pPr>
            <w:r>
              <w:rPr>
                <w:rFonts w:asciiTheme="minorHAnsi" w:hAnsiTheme="minorHAnsi"/>
                <w:lang w:bidi="es-ES"/>
              </w:rPr>
              <w:t>Soporte técnico.</w:t>
            </w:r>
          </w:p>
        </w:tc>
        <w:tc>
          <w:tcPr>
            <w:tcW w:w="3119" w:type="dxa"/>
            <w:vAlign w:val="center"/>
          </w:tcPr>
          <w:p w14:paraId="5C451BA2" w14:textId="2B519397" w:rsidR="0034285C" w:rsidRDefault="0034285C" w:rsidP="008E4B58">
            <w:pPr>
              <w:pStyle w:val="Informacindecontacto"/>
              <w:rPr>
                <w:rFonts w:asciiTheme="minorHAnsi" w:hAnsiTheme="minorHAnsi"/>
                <w:lang w:bidi="es-ES"/>
              </w:rPr>
            </w:pPr>
            <w:r>
              <w:rPr>
                <w:rFonts w:asciiTheme="minorHAnsi" w:hAnsiTheme="minorHAnsi"/>
                <w:lang w:bidi="es-ES"/>
              </w:rPr>
              <w:t>Mantenimiento de equipos.</w:t>
            </w:r>
          </w:p>
        </w:tc>
        <w:tc>
          <w:tcPr>
            <w:tcW w:w="2944" w:type="dxa"/>
            <w:tcBorders>
              <w:left w:val="nil"/>
            </w:tcBorders>
            <w:vAlign w:val="center"/>
          </w:tcPr>
          <w:p w14:paraId="6241F250" w14:textId="5A1C74F8" w:rsidR="0034285C" w:rsidRPr="00A13346" w:rsidRDefault="0034285C" w:rsidP="008E4B58">
            <w:pPr>
              <w:pStyle w:val="Informacindecontacto"/>
              <w:rPr>
                <w:rFonts w:asciiTheme="minorHAnsi" w:hAnsiTheme="minorHAnsi"/>
                <w:u w:val="single"/>
                <w:lang w:bidi="es-ES"/>
              </w:rPr>
            </w:pPr>
            <w:r>
              <w:rPr>
                <w:rFonts w:asciiTheme="minorHAnsi" w:hAnsiTheme="minorHAnsi"/>
                <w:lang w:bidi="es-ES"/>
              </w:rPr>
              <w:t>Redes informáticas</w:t>
            </w:r>
            <w:r w:rsidR="00A13346">
              <w:rPr>
                <w:rFonts w:asciiTheme="minorHAnsi" w:hAnsiTheme="minorHAnsi"/>
                <w:lang w:bidi="es-ES"/>
              </w:rPr>
              <w:t>.</w:t>
            </w:r>
          </w:p>
        </w:tc>
      </w:tr>
      <w:tr w:rsidR="0034285C" w14:paraId="7E324F79" w14:textId="77777777" w:rsidTr="00B94742">
        <w:trPr>
          <w:trHeight w:val="317"/>
        </w:trPr>
        <w:tc>
          <w:tcPr>
            <w:tcW w:w="3402" w:type="dxa"/>
            <w:vAlign w:val="center"/>
          </w:tcPr>
          <w:p w14:paraId="3051010B" w14:textId="173452CC" w:rsidR="0034285C" w:rsidRDefault="00576705" w:rsidP="008E4B58">
            <w:pPr>
              <w:pStyle w:val="Informacindecontacto"/>
              <w:rPr>
                <w:rFonts w:asciiTheme="minorHAnsi" w:hAnsiTheme="minorHAnsi"/>
                <w:lang w:bidi="es-ES"/>
              </w:rPr>
            </w:pPr>
            <w:r>
              <w:rPr>
                <w:rFonts w:asciiTheme="minorHAnsi" w:hAnsiTheme="minorHAnsi"/>
                <w:lang w:bidi="es-ES"/>
              </w:rPr>
              <w:t>Mantenimiento de impresoras</w:t>
            </w:r>
            <w:r w:rsidR="0034285C">
              <w:rPr>
                <w:rFonts w:asciiTheme="minorHAnsi" w:hAnsiTheme="minorHAnsi"/>
                <w:lang w:bidi="es-ES"/>
              </w:rPr>
              <w:t>.</w:t>
            </w:r>
          </w:p>
        </w:tc>
        <w:tc>
          <w:tcPr>
            <w:tcW w:w="3119" w:type="dxa"/>
            <w:vAlign w:val="center"/>
          </w:tcPr>
          <w:p w14:paraId="2EA1DDD0" w14:textId="0E69F7B8" w:rsidR="0034285C" w:rsidRDefault="00576705" w:rsidP="008E4B58">
            <w:pPr>
              <w:pStyle w:val="Informacindecontacto"/>
              <w:rPr>
                <w:rFonts w:asciiTheme="minorHAnsi" w:hAnsiTheme="minorHAnsi"/>
                <w:lang w:bidi="es-ES"/>
              </w:rPr>
            </w:pPr>
            <w:r>
              <w:rPr>
                <w:rFonts w:asciiTheme="minorHAnsi" w:hAnsiTheme="minorHAnsi"/>
                <w:lang w:bidi="es-ES"/>
              </w:rPr>
              <w:t>Virtualización</w:t>
            </w:r>
            <w:r w:rsidR="0034285C">
              <w:rPr>
                <w:rFonts w:asciiTheme="minorHAnsi" w:hAnsiTheme="minorHAnsi"/>
                <w:lang w:bidi="es-ES"/>
              </w:rPr>
              <w:t>.</w:t>
            </w:r>
          </w:p>
        </w:tc>
        <w:tc>
          <w:tcPr>
            <w:tcW w:w="2944" w:type="dxa"/>
            <w:tcBorders>
              <w:left w:val="nil"/>
            </w:tcBorders>
            <w:vAlign w:val="center"/>
          </w:tcPr>
          <w:p w14:paraId="12C72DBC" w14:textId="300660ED" w:rsidR="0034285C" w:rsidRDefault="00576705" w:rsidP="008E4B58">
            <w:pPr>
              <w:pStyle w:val="Informacindecontacto"/>
              <w:rPr>
                <w:rFonts w:asciiTheme="minorHAnsi" w:hAnsiTheme="minorHAnsi"/>
                <w:lang w:bidi="es-ES"/>
              </w:rPr>
            </w:pPr>
            <w:r>
              <w:rPr>
                <w:rFonts w:asciiTheme="minorHAnsi" w:hAnsiTheme="minorHAnsi"/>
                <w:lang w:bidi="es-ES"/>
              </w:rPr>
              <w:t>Ciberseguridad</w:t>
            </w:r>
            <w:r w:rsidR="0034285C">
              <w:rPr>
                <w:rFonts w:asciiTheme="minorHAnsi" w:hAnsiTheme="minorHAnsi"/>
                <w:lang w:bidi="es-ES"/>
              </w:rPr>
              <w:t>.</w:t>
            </w:r>
          </w:p>
        </w:tc>
      </w:tr>
      <w:tr w:rsidR="0034285C" w14:paraId="5EEC682E" w14:textId="77777777" w:rsidTr="00B94742">
        <w:trPr>
          <w:trHeight w:val="317"/>
        </w:trPr>
        <w:tc>
          <w:tcPr>
            <w:tcW w:w="3402" w:type="dxa"/>
            <w:vAlign w:val="center"/>
          </w:tcPr>
          <w:p w14:paraId="7E8DD09A" w14:textId="724ED874" w:rsidR="0034285C" w:rsidRDefault="0034285C" w:rsidP="008E4B58">
            <w:pPr>
              <w:pStyle w:val="Informacindecontacto"/>
              <w:rPr>
                <w:rFonts w:asciiTheme="minorHAnsi" w:hAnsiTheme="minorHAnsi"/>
                <w:lang w:bidi="es-ES"/>
              </w:rPr>
            </w:pPr>
            <w:r>
              <w:rPr>
                <w:rFonts w:asciiTheme="minorHAnsi" w:hAnsiTheme="minorHAnsi"/>
                <w:lang w:bidi="es-ES"/>
              </w:rPr>
              <w:t>Bases de datos.</w:t>
            </w:r>
          </w:p>
        </w:tc>
        <w:tc>
          <w:tcPr>
            <w:tcW w:w="3119" w:type="dxa"/>
            <w:vAlign w:val="center"/>
          </w:tcPr>
          <w:p w14:paraId="2188AF64" w14:textId="39A02430" w:rsidR="0034285C" w:rsidRDefault="0034285C" w:rsidP="008E4B58">
            <w:pPr>
              <w:pStyle w:val="Informacindecontacto"/>
              <w:rPr>
                <w:rFonts w:asciiTheme="minorHAnsi" w:hAnsiTheme="minorHAnsi"/>
                <w:lang w:bidi="es-ES"/>
              </w:rPr>
            </w:pPr>
            <w:r>
              <w:rPr>
                <w:rFonts w:asciiTheme="minorHAnsi" w:hAnsiTheme="minorHAnsi"/>
                <w:lang w:bidi="es-ES"/>
              </w:rPr>
              <w:t>Metodologías ágiles.</w:t>
            </w:r>
          </w:p>
        </w:tc>
        <w:tc>
          <w:tcPr>
            <w:tcW w:w="2944" w:type="dxa"/>
            <w:tcBorders>
              <w:left w:val="nil"/>
            </w:tcBorders>
            <w:vAlign w:val="center"/>
          </w:tcPr>
          <w:p w14:paraId="13BD4428" w14:textId="2EEC7D0F" w:rsidR="0034285C" w:rsidRDefault="00062E88" w:rsidP="008E4B58">
            <w:pPr>
              <w:pStyle w:val="Informacindecontacto"/>
              <w:rPr>
                <w:rFonts w:asciiTheme="minorHAnsi" w:hAnsiTheme="minorHAnsi"/>
                <w:lang w:bidi="es-ES"/>
              </w:rPr>
            </w:pPr>
            <w:r>
              <w:rPr>
                <w:rFonts w:asciiTheme="minorHAnsi" w:hAnsiTheme="minorHAnsi"/>
                <w:lang w:bidi="es-ES"/>
              </w:rPr>
              <w:t>Ofimática</w:t>
            </w:r>
            <w:r w:rsidR="0034285C">
              <w:rPr>
                <w:rFonts w:asciiTheme="minorHAnsi" w:hAnsiTheme="minorHAnsi"/>
                <w:lang w:bidi="es-ES"/>
              </w:rPr>
              <w:t>.</w:t>
            </w:r>
          </w:p>
        </w:tc>
      </w:tr>
    </w:tbl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482"/>
      </w:tblGrid>
      <w:tr w:rsidR="00316C32" w:rsidRPr="005C56FF" w14:paraId="793F85B8" w14:textId="77777777" w:rsidTr="00FE6E58">
        <w:trPr>
          <w:trHeight w:val="351"/>
        </w:trPr>
        <w:tc>
          <w:tcPr>
            <w:tcW w:w="9360" w:type="dxa"/>
          </w:tcPr>
          <w:tbl>
            <w:tblPr>
              <w:tblW w:w="9360" w:type="dxa"/>
              <w:tblBorders>
                <w:bottom w:val="single" w:sz="6" w:space="0" w:color="auto"/>
              </w:tblBorders>
              <w:tblCellMar>
                <w:left w:w="14" w:type="dxa"/>
              </w:tblCellMar>
              <w:tblLook w:val="0600" w:firstRow="0" w:lastRow="0" w:firstColumn="0" w:lastColumn="0" w:noHBand="1" w:noVBand="1"/>
            </w:tblPr>
            <w:tblGrid>
              <w:gridCol w:w="9360"/>
            </w:tblGrid>
            <w:tr w:rsidR="00A13346" w:rsidRPr="005C56FF" w14:paraId="5005D7AD" w14:textId="77777777" w:rsidTr="00F27D0A">
              <w:trPr>
                <w:trHeight w:val="351"/>
              </w:trPr>
              <w:tc>
                <w:tcPr>
                  <w:tcW w:w="9360" w:type="dxa"/>
                </w:tcPr>
                <w:p w14:paraId="02960336" w14:textId="701F7191" w:rsidR="00A13346" w:rsidRPr="0034285C" w:rsidRDefault="00A13346" w:rsidP="00A13346">
                  <w:pPr>
                    <w:pStyle w:val="Ttulo2"/>
                    <w:rPr>
                      <w:rFonts w:asciiTheme="majorHAnsi" w:hAnsiTheme="majorHAnsi"/>
                    </w:rPr>
                  </w:pPr>
                  <w:r>
                    <w:rPr>
                      <w:b/>
                      <w:bCs/>
                      <w:caps w:val="0"/>
                    </w:rPr>
                    <w:t>HABILIDADES BLANDAS</w:t>
                  </w:r>
                </w:p>
              </w:tc>
            </w:tr>
          </w:tbl>
          <w:p w14:paraId="0B2FF65F" w14:textId="77777777" w:rsidR="00A13346" w:rsidRPr="005C56FF" w:rsidRDefault="00A13346" w:rsidP="00A13346">
            <w:pPr>
              <w:pStyle w:val="Espacioentretablas"/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59"/>
              <w:gridCol w:w="4678"/>
            </w:tblGrid>
            <w:tr w:rsidR="00D21370" w14:paraId="2E25BF7B" w14:textId="77777777" w:rsidTr="00D21370">
              <w:trPr>
                <w:trHeight w:val="317"/>
              </w:trPr>
              <w:tc>
                <w:tcPr>
                  <w:tcW w:w="4659" w:type="dxa"/>
                  <w:vAlign w:val="center"/>
                </w:tcPr>
                <w:p w14:paraId="4A0B61EB" w14:textId="1CFB873C" w:rsidR="00D21370" w:rsidRPr="00D21370" w:rsidRDefault="00D21370" w:rsidP="008E4B58">
                  <w:pPr>
                    <w:pStyle w:val="Informacindecontacto"/>
                    <w:rPr>
                      <w:rFonts w:asciiTheme="minorHAnsi" w:hAnsiTheme="minorHAnsi"/>
                      <w:lang w:bidi="es-ES"/>
                    </w:rPr>
                  </w:pPr>
                  <w:r w:rsidRPr="00D21370">
                    <w:rPr>
                      <w:rFonts w:asciiTheme="minorHAnsi" w:hAnsiTheme="minorHAnsi"/>
                    </w:rPr>
                    <w:t>Atención y soporte al usuario.</w:t>
                  </w:r>
                </w:p>
              </w:tc>
              <w:tc>
                <w:tcPr>
                  <w:tcW w:w="4678" w:type="dxa"/>
                  <w:vAlign w:val="center"/>
                </w:tcPr>
                <w:p w14:paraId="31B8522F" w14:textId="4C2DB52F" w:rsidR="00D21370" w:rsidRPr="00D21370" w:rsidRDefault="00D21370" w:rsidP="008E4B58">
                  <w:pPr>
                    <w:pStyle w:val="Informacindecontacto"/>
                    <w:rPr>
                      <w:rFonts w:asciiTheme="minorHAnsi" w:hAnsiTheme="minorHAnsi"/>
                      <w:lang w:bidi="es-ES"/>
                    </w:rPr>
                  </w:pPr>
                  <w:r w:rsidRPr="00D21370">
                    <w:rPr>
                      <w:rFonts w:asciiTheme="minorHAnsi" w:hAnsiTheme="minorHAnsi"/>
                    </w:rPr>
                    <w:t>Elaboración y manejo de documentación</w:t>
                  </w:r>
                  <w:r>
                    <w:rPr>
                      <w:rFonts w:asciiTheme="minorHAnsi" w:hAnsiTheme="minorHAnsi"/>
                    </w:rPr>
                    <w:t>.</w:t>
                  </w:r>
                </w:p>
              </w:tc>
            </w:tr>
            <w:tr w:rsidR="00D21370" w14:paraId="7A8F6D8A" w14:textId="77777777" w:rsidTr="00D21370">
              <w:trPr>
                <w:trHeight w:val="317"/>
              </w:trPr>
              <w:tc>
                <w:tcPr>
                  <w:tcW w:w="4659" w:type="dxa"/>
                  <w:vAlign w:val="center"/>
                </w:tcPr>
                <w:p w14:paraId="26EB80E9" w14:textId="76ABFDEA" w:rsidR="00D21370" w:rsidRDefault="00D21370" w:rsidP="008E4B58">
                  <w:pPr>
                    <w:pStyle w:val="Informacindecontacto"/>
                    <w:rPr>
                      <w:rFonts w:asciiTheme="minorHAnsi" w:hAnsiTheme="minorHAnsi"/>
                      <w:lang w:bidi="es-ES"/>
                    </w:rPr>
                  </w:pPr>
                  <w:r>
                    <w:rPr>
                      <w:rFonts w:asciiTheme="minorHAnsi" w:hAnsiTheme="minorHAnsi"/>
                      <w:lang w:bidi="es-ES"/>
                    </w:rPr>
                    <w:t>Aprendizaje continuo.</w:t>
                  </w:r>
                </w:p>
              </w:tc>
              <w:tc>
                <w:tcPr>
                  <w:tcW w:w="4678" w:type="dxa"/>
                  <w:vAlign w:val="center"/>
                </w:tcPr>
                <w:p w14:paraId="33BD270A" w14:textId="51267A46" w:rsidR="00D21370" w:rsidRDefault="00D21370" w:rsidP="008E4B58">
                  <w:pPr>
                    <w:pStyle w:val="Informacindecontacto"/>
                    <w:rPr>
                      <w:rFonts w:asciiTheme="minorHAnsi" w:hAnsiTheme="minorHAnsi"/>
                      <w:lang w:bidi="es-ES"/>
                    </w:rPr>
                  </w:pPr>
                  <w:r>
                    <w:rPr>
                      <w:rFonts w:asciiTheme="minorHAnsi" w:hAnsiTheme="minorHAnsi"/>
                      <w:lang w:bidi="es-ES"/>
                    </w:rPr>
                    <w:t>Ética profesional.</w:t>
                  </w:r>
                </w:p>
              </w:tc>
            </w:tr>
          </w:tbl>
          <w:p w14:paraId="14EA3D54" w14:textId="3D7FB2E9" w:rsidR="00316C32" w:rsidRPr="00F41B48" w:rsidRDefault="00A13346" w:rsidP="005303C3">
            <w:pPr>
              <w:pStyle w:val="Ttulo2"/>
              <w:rPr>
                <w:b/>
                <w:bCs/>
              </w:rPr>
            </w:pPr>
            <w:r>
              <w:rPr>
                <w:b/>
                <w:bCs/>
                <w:caps w:val="0"/>
              </w:rPr>
              <w:t>HERRAMIENTAS</w:t>
            </w:r>
          </w:p>
        </w:tc>
      </w:tr>
    </w:tbl>
    <w:p w14:paraId="14F9EB9E" w14:textId="023F1684" w:rsidR="00316C32" w:rsidRPr="005C56FF" w:rsidRDefault="00316C32" w:rsidP="00316C32">
      <w:pPr>
        <w:pStyle w:val="Espacioentretablas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92"/>
      </w:tblGrid>
      <w:tr w:rsidR="00D21370" w14:paraId="571343C3" w14:textId="77777777" w:rsidTr="00D21370">
        <w:trPr>
          <w:trHeight w:val="423"/>
        </w:trPr>
        <w:tc>
          <w:tcPr>
            <w:tcW w:w="9465" w:type="dxa"/>
            <w:vAlign w:val="center"/>
          </w:tcPr>
          <w:p w14:paraId="5A1447CC" w14:textId="44CEDAC1" w:rsidR="00D21370" w:rsidRPr="000138F1" w:rsidRDefault="00D21370" w:rsidP="00D21370">
            <w:pPr>
              <w:rPr>
                <w:rStyle w:val="Sinnegrita"/>
                <w:rFonts w:cs="Arial"/>
                <w:bCs w:val="0"/>
              </w:rPr>
            </w:pPr>
            <w:r w:rsidRPr="000138F1">
              <w:rPr>
                <w:rStyle w:val="Sinnegrita"/>
                <w:rFonts w:cs="Arial"/>
                <w:bCs w:val="0"/>
                <w:color w:val="000000" w:themeColor="text1"/>
              </w:rPr>
              <w:t xml:space="preserve">Ofimática: MS </w:t>
            </w:r>
            <w:r w:rsidRPr="000138F1">
              <w:rPr>
                <w:rFonts w:cs="Arial"/>
                <w:b w:val="0"/>
              </w:rPr>
              <w:t>Excel, MS Word, MS PowerPoint, MS Project.</w:t>
            </w:r>
          </w:p>
        </w:tc>
      </w:tr>
      <w:tr w:rsidR="00D21370" w14:paraId="4AD1D3F8" w14:textId="77777777" w:rsidTr="00D21370">
        <w:trPr>
          <w:trHeight w:val="416"/>
        </w:trPr>
        <w:tc>
          <w:tcPr>
            <w:tcW w:w="9465" w:type="dxa"/>
            <w:vAlign w:val="center"/>
          </w:tcPr>
          <w:p w14:paraId="191B63D6" w14:textId="6334C29E" w:rsidR="00D21370" w:rsidRPr="000138F1" w:rsidRDefault="00D21370" w:rsidP="00D21370">
            <w:pPr>
              <w:rPr>
                <w:rStyle w:val="Sinnegrita"/>
                <w:rFonts w:cs="Arial"/>
                <w:bCs w:val="0"/>
              </w:rPr>
            </w:pPr>
            <w:r w:rsidRPr="000138F1">
              <w:rPr>
                <w:rFonts w:cs="Arial"/>
                <w:b w:val="0"/>
                <w:color w:val="auto"/>
              </w:rPr>
              <w:t xml:space="preserve">Sistemas operativos: Windows 7, Windows 10, Windows 11, Windows Server, Linux </w:t>
            </w:r>
            <w:proofErr w:type="spellStart"/>
            <w:r w:rsidRPr="000138F1">
              <w:rPr>
                <w:rStyle w:val="Sinnegrita"/>
                <w:rFonts w:cs="Arial"/>
                <w:bCs w:val="0"/>
                <w:color w:val="000000" w:themeColor="text1"/>
              </w:rPr>
              <w:t>Mint</w:t>
            </w:r>
            <w:proofErr w:type="spellEnd"/>
            <w:r w:rsidRPr="000138F1">
              <w:rPr>
                <w:rStyle w:val="Sinnegrita"/>
                <w:rFonts w:cs="Arial"/>
                <w:bCs w:val="0"/>
                <w:color w:val="000000" w:themeColor="text1"/>
              </w:rPr>
              <w:t>, Linux CentOS, Linux Ubuntu, Linux Ubuntu Server.</w:t>
            </w:r>
          </w:p>
        </w:tc>
      </w:tr>
      <w:tr w:rsidR="00D21370" w14:paraId="7F6FCC2E" w14:textId="77777777" w:rsidTr="00D21370">
        <w:trPr>
          <w:trHeight w:val="421"/>
        </w:trPr>
        <w:tc>
          <w:tcPr>
            <w:tcW w:w="9465" w:type="dxa"/>
            <w:vAlign w:val="center"/>
          </w:tcPr>
          <w:p w14:paraId="6EBDB904" w14:textId="04BE2283" w:rsidR="00D21370" w:rsidRPr="000138F1" w:rsidRDefault="00D21370" w:rsidP="00D21370">
            <w:pPr>
              <w:rPr>
                <w:rStyle w:val="Sinnegrita"/>
                <w:rFonts w:cs="Arial"/>
                <w:color w:val="000000" w:themeColor="text1"/>
                <w:szCs w:val="20"/>
              </w:rPr>
            </w:pPr>
            <w:r w:rsidRPr="000138F1">
              <w:rPr>
                <w:rFonts w:cs="Arial"/>
                <w:b w:val="0"/>
                <w:bCs/>
                <w:szCs w:val="20"/>
              </w:rPr>
              <w:t xml:space="preserve">Metodologías ágiles: 5S, Scrum, Kanban, Lean, </w:t>
            </w:r>
            <w:proofErr w:type="spellStart"/>
            <w:r w:rsidRPr="000138F1">
              <w:rPr>
                <w:rFonts w:cs="Arial"/>
                <w:b w:val="0"/>
                <w:bCs/>
                <w:szCs w:val="20"/>
              </w:rPr>
              <w:t>Design</w:t>
            </w:r>
            <w:proofErr w:type="spellEnd"/>
            <w:r w:rsidRPr="000138F1">
              <w:rPr>
                <w:rFonts w:cs="Arial"/>
                <w:b w:val="0"/>
                <w:bCs/>
                <w:szCs w:val="20"/>
              </w:rPr>
              <w:t xml:space="preserve"> </w:t>
            </w:r>
            <w:proofErr w:type="spellStart"/>
            <w:r w:rsidRPr="000138F1">
              <w:rPr>
                <w:rFonts w:cs="Arial"/>
                <w:b w:val="0"/>
                <w:bCs/>
                <w:szCs w:val="20"/>
              </w:rPr>
              <w:t>Thinking</w:t>
            </w:r>
            <w:proofErr w:type="spellEnd"/>
            <w:r w:rsidRPr="000138F1">
              <w:rPr>
                <w:rFonts w:cs="Arial"/>
                <w:b w:val="0"/>
                <w:bCs/>
                <w:szCs w:val="20"/>
              </w:rPr>
              <w:t>.</w:t>
            </w:r>
          </w:p>
        </w:tc>
      </w:tr>
      <w:tr w:rsidR="00D21370" w14:paraId="3079F035" w14:textId="77777777" w:rsidTr="00D21370">
        <w:trPr>
          <w:trHeight w:val="399"/>
        </w:trPr>
        <w:tc>
          <w:tcPr>
            <w:tcW w:w="9465" w:type="dxa"/>
            <w:vAlign w:val="center"/>
          </w:tcPr>
          <w:p w14:paraId="7EF8F91E" w14:textId="7FDB5F6D" w:rsidR="00D21370" w:rsidRPr="000138F1" w:rsidRDefault="00D21370" w:rsidP="00D21370">
            <w:pPr>
              <w:rPr>
                <w:rStyle w:val="Sinnegrita"/>
                <w:rFonts w:cs="Arial"/>
                <w:color w:val="000000" w:themeColor="text1"/>
                <w:szCs w:val="20"/>
              </w:rPr>
            </w:pPr>
            <w:r w:rsidRPr="000138F1">
              <w:rPr>
                <w:rFonts w:eastAsia="Times New Roman" w:cs="Arial"/>
                <w:b w:val="0"/>
                <w:color w:val="auto"/>
                <w:szCs w:val="20"/>
                <w:lang w:val="es-HN" w:eastAsia="es-HN"/>
              </w:rPr>
              <w:t xml:space="preserve">Diseño gráfico: CorelDraw, Adobe Photoshop, Adobe </w:t>
            </w:r>
            <w:proofErr w:type="spellStart"/>
            <w:r w:rsidRPr="000138F1">
              <w:rPr>
                <w:rFonts w:eastAsia="Times New Roman" w:cs="Arial"/>
                <w:b w:val="0"/>
                <w:color w:val="auto"/>
                <w:szCs w:val="20"/>
                <w:lang w:val="es-HN" w:eastAsia="es-HN"/>
              </w:rPr>
              <w:t>Illustrator</w:t>
            </w:r>
            <w:proofErr w:type="spellEnd"/>
            <w:r w:rsidRPr="000138F1">
              <w:rPr>
                <w:rFonts w:eastAsia="Times New Roman" w:cs="Arial"/>
                <w:b w:val="0"/>
                <w:color w:val="auto"/>
                <w:szCs w:val="20"/>
                <w:lang w:val="es-HN" w:eastAsia="es-HN"/>
              </w:rPr>
              <w:t xml:space="preserve">, </w:t>
            </w:r>
            <w:proofErr w:type="spellStart"/>
            <w:r w:rsidRPr="000138F1">
              <w:rPr>
                <w:rFonts w:eastAsia="Times New Roman" w:cs="Arial"/>
                <w:b w:val="0"/>
                <w:color w:val="auto"/>
                <w:szCs w:val="20"/>
                <w:lang w:val="es-HN" w:eastAsia="es-HN"/>
              </w:rPr>
              <w:t>Photopea</w:t>
            </w:r>
            <w:proofErr w:type="spellEnd"/>
            <w:r w:rsidRPr="000138F1">
              <w:rPr>
                <w:rFonts w:eastAsia="Times New Roman" w:cs="Arial"/>
                <w:b w:val="0"/>
                <w:color w:val="auto"/>
                <w:szCs w:val="20"/>
                <w:lang w:val="es-HN" w:eastAsia="es-HN"/>
              </w:rPr>
              <w:t>.</w:t>
            </w:r>
          </w:p>
        </w:tc>
      </w:tr>
      <w:tr w:rsidR="00D21370" w14:paraId="29E7C4D9" w14:textId="77777777" w:rsidTr="00D21370">
        <w:trPr>
          <w:trHeight w:val="419"/>
        </w:trPr>
        <w:tc>
          <w:tcPr>
            <w:tcW w:w="9465" w:type="dxa"/>
            <w:vAlign w:val="center"/>
          </w:tcPr>
          <w:p w14:paraId="5100E1EB" w14:textId="6EF62202" w:rsidR="00D21370" w:rsidRPr="000138F1" w:rsidRDefault="00D21370" w:rsidP="00D21370">
            <w:pPr>
              <w:rPr>
                <w:rStyle w:val="Sinnegrita"/>
                <w:rFonts w:cs="Arial"/>
                <w:bCs w:val="0"/>
                <w:color w:val="000000" w:themeColor="text1"/>
              </w:rPr>
            </w:pPr>
            <w:r w:rsidRPr="000138F1">
              <w:rPr>
                <w:rStyle w:val="Sinnegrita"/>
                <w:rFonts w:eastAsia="Times New Roman" w:cs="Arial"/>
                <w:bCs w:val="0"/>
                <w:szCs w:val="20"/>
                <w:lang w:val="es-HN" w:eastAsia="es-HN"/>
              </w:rPr>
              <w:t>Bases de datos: MySQL.</w:t>
            </w:r>
          </w:p>
        </w:tc>
      </w:tr>
    </w:tbl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5C56FF" w:rsidRPr="005C56FF" w14:paraId="02190965" w14:textId="77777777" w:rsidTr="00B435C9">
        <w:tc>
          <w:tcPr>
            <w:tcW w:w="9360" w:type="dxa"/>
          </w:tcPr>
          <w:p w14:paraId="6D80D284" w14:textId="616CE58C" w:rsidR="005C56FF" w:rsidRPr="00F41B48" w:rsidRDefault="00A13346" w:rsidP="00B435C9">
            <w:pPr>
              <w:pStyle w:val="Ttulo2"/>
              <w:rPr>
                <w:b/>
                <w:bCs/>
              </w:rPr>
            </w:pPr>
            <w:r>
              <w:rPr>
                <w:b/>
                <w:bCs/>
                <w:caps w:val="0"/>
              </w:rPr>
              <w:t>EDUCACIÓN</w:t>
            </w:r>
          </w:p>
        </w:tc>
      </w:tr>
    </w:tbl>
    <w:p w14:paraId="158A097D" w14:textId="77777777" w:rsidR="005C56FF" w:rsidRPr="005C56FF" w:rsidRDefault="005C56FF" w:rsidP="005C56FF">
      <w:pPr>
        <w:pStyle w:val="Espacioentretablas"/>
      </w:pPr>
    </w:p>
    <w:tbl>
      <w:tblPr>
        <w:tblStyle w:val="Tablaconcuadrcula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0"/>
        <w:gridCol w:w="1887"/>
      </w:tblGrid>
      <w:tr w:rsidR="005C56FF" w:rsidRPr="00F41B48" w14:paraId="08A2E3E3" w14:textId="77777777" w:rsidTr="00F65B20">
        <w:trPr>
          <w:trHeight w:val="263"/>
        </w:trPr>
        <w:tc>
          <w:tcPr>
            <w:tcW w:w="7520" w:type="dxa"/>
            <w:tcBorders>
              <w:top w:val="nil"/>
              <w:left w:val="nil"/>
              <w:bottom w:val="nil"/>
            </w:tcBorders>
            <w:vAlign w:val="center"/>
          </w:tcPr>
          <w:p w14:paraId="6B9AB0D0" w14:textId="6F85F112" w:rsidR="005C56FF" w:rsidRPr="00F41B48" w:rsidRDefault="007E1B68" w:rsidP="00F65B20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Bachillerato Técnico Profesional en Informática.</w:t>
            </w:r>
          </w:p>
        </w:tc>
        <w:tc>
          <w:tcPr>
            <w:tcW w:w="1887" w:type="dxa"/>
            <w:tcBorders>
              <w:top w:val="nil"/>
              <w:bottom w:val="nil"/>
              <w:right w:val="nil"/>
            </w:tcBorders>
            <w:vAlign w:val="center"/>
          </w:tcPr>
          <w:p w14:paraId="287E1972" w14:textId="427B46C8" w:rsidR="005C56FF" w:rsidRPr="00F41B48" w:rsidRDefault="00AF53B2" w:rsidP="00F65B20">
            <w:pPr>
              <w:jc w:val="right"/>
              <w:rPr>
                <w:b w:val="0"/>
                <w:bCs/>
                <w:i/>
                <w:iCs/>
              </w:rPr>
            </w:pPr>
            <w:sdt>
              <w:sdtPr>
                <w:rPr>
                  <w:b w:val="0"/>
                  <w:bCs/>
                  <w:i/>
                  <w:iCs/>
                </w:rPr>
                <w:id w:val="-1485690918"/>
                <w:placeholder>
                  <w:docPart w:val="6C6B8F4D05124542898FDFC7F39B3AE7"/>
                </w:placeholder>
                <w15:appearance w15:val="hidden"/>
              </w:sdtPr>
              <w:sdtEndPr/>
              <w:sdtContent>
                <w:r w:rsidR="00FE0A9E">
                  <w:rPr>
                    <w:b w:val="0"/>
                    <w:bCs/>
                    <w:i/>
                    <w:iCs/>
                  </w:rPr>
                  <w:t xml:space="preserve">2023 - </w:t>
                </w:r>
                <w:r w:rsidR="005C56FF" w:rsidRPr="00F41B48">
                  <w:rPr>
                    <w:b w:val="0"/>
                    <w:bCs/>
                    <w:i/>
                    <w:iCs/>
                  </w:rPr>
                  <w:t>2025</w:t>
                </w:r>
              </w:sdtContent>
            </w:sdt>
          </w:p>
        </w:tc>
      </w:tr>
    </w:tbl>
    <w:sdt>
      <w:sdtPr>
        <w:rPr>
          <w:b w:val="0"/>
          <w:bCs/>
          <w:i/>
          <w:iCs/>
        </w:rPr>
        <w:id w:val="363249763"/>
        <w:placeholder>
          <w:docPart w:val="0F4C607AFFB54C119A97BA2CD54F9924"/>
        </w:placeholder>
        <w15:appearance w15:val="hidden"/>
      </w:sdtPr>
      <w:sdtEndPr>
        <w:rPr>
          <w:i w:val="0"/>
          <w:iCs w:val="0"/>
        </w:rPr>
      </w:sdtEndPr>
      <w:sdtContent>
        <w:p w14:paraId="25DD9340" w14:textId="2C44D3ED" w:rsidR="000A7A1D" w:rsidRPr="00190ABF" w:rsidRDefault="007E1B68" w:rsidP="00190ABF">
          <w:pPr>
            <w:ind w:firstLine="720"/>
            <w:rPr>
              <w:b w:val="0"/>
              <w:bCs/>
            </w:rPr>
          </w:pPr>
          <w:r w:rsidRPr="00F41B48">
            <w:rPr>
              <w:b w:val="0"/>
              <w:bCs/>
            </w:rPr>
            <w:t>Liceo Militar de Honduras – San Pedro Sula, Cortés.</w:t>
          </w:r>
        </w:p>
      </w:sdtContent>
    </w:sdt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5C56FF" w14:paraId="432F4B07" w14:textId="77777777" w:rsidTr="000B4CAB">
        <w:tc>
          <w:tcPr>
            <w:tcW w:w="9360" w:type="dxa"/>
          </w:tcPr>
          <w:p w14:paraId="4066CF66" w14:textId="12175269" w:rsidR="00316C32" w:rsidRPr="004B57D1" w:rsidRDefault="00A13346" w:rsidP="00191303">
            <w:pPr>
              <w:pStyle w:val="Ttulo2"/>
              <w:rPr>
                <w:b/>
                <w:bCs/>
              </w:rPr>
            </w:pPr>
            <w:r w:rsidRPr="004B57D1">
              <w:rPr>
                <w:b/>
                <w:bCs/>
                <w:caps w:val="0"/>
              </w:rPr>
              <w:t>FORMACIÓN</w:t>
            </w:r>
          </w:p>
        </w:tc>
      </w:tr>
    </w:tbl>
    <w:p w14:paraId="085E369F" w14:textId="77777777" w:rsidR="00316C32" w:rsidRPr="005C56FF" w:rsidRDefault="00316C32" w:rsidP="00316C32">
      <w:pPr>
        <w:pStyle w:val="Espacioentretablas"/>
      </w:pPr>
    </w:p>
    <w:tbl>
      <w:tblPr>
        <w:tblStyle w:val="Tablaconcuadrcula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0"/>
        <w:gridCol w:w="1887"/>
      </w:tblGrid>
      <w:tr w:rsidR="00991EA9" w:rsidRPr="00F41B48" w14:paraId="5E4A98A3" w14:textId="77777777" w:rsidTr="00F65B20">
        <w:trPr>
          <w:trHeight w:val="263"/>
        </w:trPr>
        <w:tc>
          <w:tcPr>
            <w:tcW w:w="7520" w:type="dxa"/>
            <w:tcBorders>
              <w:top w:val="nil"/>
              <w:left w:val="nil"/>
              <w:bottom w:val="nil"/>
            </w:tcBorders>
            <w:vAlign w:val="center"/>
          </w:tcPr>
          <w:p w14:paraId="57D457C3" w14:textId="290D5B0D" w:rsidR="00991EA9" w:rsidRPr="007034D6" w:rsidRDefault="009A25AE" w:rsidP="00F65B20">
            <w:pPr>
              <w:rPr>
                <w:b w:val="0"/>
                <w:i/>
                <w:iCs/>
              </w:rPr>
            </w:pPr>
            <w:r>
              <w:rPr>
                <w:b w:val="0"/>
                <w:i/>
                <w:iCs/>
              </w:rPr>
              <w:t xml:space="preserve">Curso </w:t>
            </w:r>
            <w:r w:rsidR="00B922E2">
              <w:rPr>
                <w:b w:val="0"/>
                <w:i/>
                <w:iCs/>
              </w:rPr>
              <w:t xml:space="preserve">- </w:t>
            </w:r>
            <w:proofErr w:type="spellStart"/>
            <w:r w:rsidR="00B922E2" w:rsidRPr="00A67296">
              <w:rPr>
                <w:b w:val="0"/>
                <w:bCs/>
              </w:rPr>
              <w:t>Computer</w:t>
            </w:r>
            <w:proofErr w:type="spellEnd"/>
            <w:r w:rsidR="00B922E2" w:rsidRPr="00A67296">
              <w:rPr>
                <w:b w:val="0"/>
                <w:bCs/>
              </w:rPr>
              <w:t xml:space="preserve"> </w:t>
            </w:r>
            <w:r w:rsidR="00B922E2">
              <w:rPr>
                <w:b w:val="0"/>
                <w:bCs/>
              </w:rPr>
              <w:t xml:space="preserve">Hardware </w:t>
            </w:r>
            <w:proofErr w:type="spellStart"/>
            <w:r w:rsidR="00B922E2">
              <w:rPr>
                <w:b w:val="0"/>
                <w:bCs/>
              </w:rPr>
              <w:t>Basics</w:t>
            </w:r>
            <w:proofErr w:type="spellEnd"/>
            <w:r w:rsidR="007034D6" w:rsidRPr="007034D6">
              <w:rPr>
                <w:b w:val="0"/>
                <w:i/>
                <w:iCs/>
              </w:rPr>
              <w:t>.</w:t>
            </w:r>
          </w:p>
        </w:tc>
        <w:tc>
          <w:tcPr>
            <w:tcW w:w="1887" w:type="dxa"/>
            <w:tcBorders>
              <w:top w:val="nil"/>
              <w:bottom w:val="nil"/>
              <w:right w:val="nil"/>
            </w:tcBorders>
            <w:vAlign w:val="center"/>
          </w:tcPr>
          <w:p w14:paraId="0837C343" w14:textId="674E83F3" w:rsidR="00991EA9" w:rsidRPr="00F41B48" w:rsidRDefault="00AF53B2" w:rsidP="00F65B20">
            <w:pPr>
              <w:jc w:val="right"/>
              <w:rPr>
                <w:b w:val="0"/>
                <w:bCs/>
                <w:i/>
                <w:iCs/>
              </w:rPr>
            </w:pPr>
            <w:sdt>
              <w:sdtPr>
                <w:rPr>
                  <w:b w:val="0"/>
                  <w:bCs/>
                  <w:i/>
                  <w:iCs/>
                </w:rPr>
                <w:id w:val="-1912693987"/>
                <w:placeholder>
                  <w:docPart w:val="404E92F7CAC845F4BF2B9E796C6891C0"/>
                </w:placeholder>
                <w15:appearance w15:val="hidden"/>
              </w:sdtPr>
              <w:sdtEndPr/>
              <w:sdtContent>
                <w:r w:rsidR="00064BB0">
                  <w:rPr>
                    <w:b w:val="0"/>
                    <w:bCs/>
                    <w:i/>
                    <w:iCs/>
                  </w:rPr>
                  <w:t xml:space="preserve">Enero, </w:t>
                </w:r>
                <w:r w:rsidR="00991EA9" w:rsidRPr="00F41B48">
                  <w:rPr>
                    <w:b w:val="0"/>
                    <w:bCs/>
                    <w:i/>
                    <w:iCs/>
                  </w:rPr>
                  <w:t>202</w:t>
                </w:r>
                <w:r w:rsidR="00AA0A88">
                  <w:rPr>
                    <w:b w:val="0"/>
                    <w:bCs/>
                    <w:i/>
                    <w:iCs/>
                  </w:rPr>
                  <w:t>5</w:t>
                </w:r>
              </w:sdtContent>
            </w:sdt>
          </w:p>
        </w:tc>
      </w:tr>
    </w:tbl>
    <w:sdt>
      <w:sdtPr>
        <w:id w:val="176633389"/>
        <w:placeholder>
          <w:docPart w:val="0EC71452A36746BEB8DA1565FBBD2178"/>
        </w:placeholder>
        <w15:appearance w15:val="hidden"/>
      </w:sdtPr>
      <w:sdtEndPr/>
      <w:sdtContent>
        <w:p w14:paraId="384DC9B7" w14:textId="2BCF1C0B" w:rsidR="00BA4471" w:rsidRDefault="00A67296" w:rsidP="008D416E">
          <w:pPr>
            <w:ind w:left="360" w:firstLine="360"/>
          </w:pPr>
          <w:r>
            <w:rPr>
              <w:b w:val="0"/>
              <w:i/>
              <w:iCs/>
            </w:rPr>
            <w:t>CISCO</w:t>
          </w:r>
          <w:r w:rsidR="00BD6531">
            <w:rPr>
              <w:b w:val="0"/>
              <w:i/>
              <w:iCs/>
            </w:rPr>
            <w:t xml:space="preserve"> </w:t>
          </w:r>
          <w:proofErr w:type="spellStart"/>
          <w:r w:rsidR="00BD6531">
            <w:rPr>
              <w:b w:val="0"/>
              <w:i/>
              <w:iCs/>
            </w:rPr>
            <w:t>Networking</w:t>
          </w:r>
          <w:proofErr w:type="spellEnd"/>
          <w:r w:rsidR="00BD6531">
            <w:rPr>
              <w:b w:val="0"/>
              <w:i/>
              <w:iCs/>
            </w:rPr>
            <w:t xml:space="preserve"> </w:t>
          </w:r>
          <w:proofErr w:type="spellStart"/>
          <w:r w:rsidR="00BD6531">
            <w:rPr>
              <w:b w:val="0"/>
              <w:i/>
              <w:iCs/>
            </w:rPr>
            <w:t>Academy</w:t>
          </w:r>
          <w:proofErr w:type="spellEnd"/>
          <w:r>
            <w:rPr>
              <w:b w:val="0"/>
              <w:i/>
              <w:iCs/>
            </w:rPr>
            <w:t>.</w:t>
          </w:r>
          <w:r w:rsidR="007034D6">
            <w:t xml:space="preserve"> </w:t>
          </w:r>
        </w:p>
        <w:tbl>
          <w:tblPr>
            <w:tblStyle w:val="Tablaconcuadrcula"/>
            <w:tblW w:w="9407" w:type="dxa"/>
            <w:tblBorders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520"/>
            <w:gridCol w:w="1887"/>
          </w:tblGrid>
          <w:tr w:rsidR="00EA4F55" w:rsidRPr="00F41B48" w14:paraId="625F3280" w14:textId="77777777" w:rsidTr="00F65B20">
            <w:trPr>
              <w:trHeight w:val="263"/>
            </w:trPr>
            <w:tc>
              <w:tcPr>
                <w:tcW w:w="7520" w:type="dxa"/>
                <w:tcBorders>
                  <w:top w:val="nil"/>
                  <w:left w:val="nil"/>
                  <w:bottom w:val="nil"/>
                </w:tcBorders>
                <w:vAlign w:val="center"/>
              </w:tcPr>
              <w:p w14:paraId="113E0891" w14:textId="69E4A3DE" w:rsidR="00EA4F55" w:rsidRPr="007034D6" w:rsidRDefault="00EA4F55" w:rsidP="00F65B20">
                <w:pPr>
                  <w:rPr>
                    <w:b w:val="0"/>
                    <w:i/>
                    <w:iCs/>
                  </w:rPr>
                </w:pPr>
                <w:r>
                  <w:rPr>
                    <w:b w:val="0"/>
                    <w:i/>
                    <w:iCs/>
                  </w:rPr>
                  <w:t>Curso –</w:t>
                </w:r>
                <w:r w:rsidR="00B922E2">
                  <w:rPr>
                    <w:b w:val="0"/>
                    <w:i/>
                    <w:iCs/>
                  </w:rPr>
                  <w:t xml:space="preserve"> Linux </w:t>
                </w:r>
                <w:proofErr w:type="spellStart"/>
                <w:r w:rsidR="00B922E2">
                  <w:rPr>
                    <w:b w:val="0"/>
                    <w:i/>
                    <w:iCs/>
                  </w:rPr>
                  <w:t>Unhatched</w:t>
                </w:r>
                <w:proofErr w:type="spellEnd"/>
                <w:r w:rsidR="00B922E2">
                  <w:rPr>
                    <w:b w:val="0"/>
                    <w:i/>
                    <w:iCs/>
                  </w:rPr>
                  <w:t>.</w:t>
                </w:r>
              </w:p>
            </w:tc>
            <w:tc>
              <w:tcPr>
                <w:tcW w:w="1887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13DB6285" w14:textId="47CF1B82" w:rsidR="00EA4F55" w:rsidRPr="00F41B48" w:rsidRDefault="00AF53B2" w:rsidP="00F65B20">
                <w:pPr>
                  <w:jc w:val="right"/>
                  <w:rPr>
                    <w:b w:val="0"/>
                    <w:bCs/>
                    <w:i/>
                    <w:iCs/>
                  </w:rPr>
                </w:pPr>
                <w:sdt>
                  <w:sdtPr>
                    <w:rPr>
                      <w:b w:val="0"/>
                      <w:bCs/>
                      <w:i/>
                      <w:iCs/>
                    </w:rPr>
                    <w:id w:val="1583645128"/>
                    <w:placeholder>
                      <w:docPart w:val="81C58AC79E204387B7B6CBA13EBF706B"/>
                    </w:placeholder>
                    <w15:appearance w15:val="hidden"/>
                  </w:sdtPr>
                  <w:sdtEndPr/>
                  <w:sdtContent>
                    <w:r w:rsidR="00064BB0">
                      <w:rPr>
                        <w:b w:val="0"/>
                        <w:bCs/>
                        <w:i/>
                        <w:iCs/>
                      </w:rPr>
                      <w:t xml:space="preserve">Octubre, </w:t>
                    </w:r>
                    <w:r w:rsidR="005F6764">
                      <w:rPr>
                        <w:b w:val="0"/>
                        <w:bCs/>
                        <w:i/>
                        <w:iCs/>
                      </w:rPr>
                      <w:t>2024</w:t>
                    </w:r>
                  </w:sdtContent>
                </w:sdt>
              </w:p>
            </w:tc>
          </w:tr>
        </w:tbl>
        <w:p w14:paraId="52C6C9A4" w14:textId="20F6A3D1" w:rsidR="00EA4F55" w:rsidRDefault="00EA4F55" w:rsidP="008D416E">
          <w:pPr>
            <w:ind w:left="360" w:firstLine="360"/>
          </w:pPr>
          <w:r>
            <w:rPr>
              <w:b w:val="0"/>
              <w:i/>
              <w:iCs/>
            </w:rPr>
            <w:t>CISCO</w:t>
          </w:r>
          <w:r w:rsidR="00BD6531">
            <w:rPr>
              <w:b w:val="0"/>
              <w:i/>
              <w:iCs/>
            </w:rPr>
            <w:t xml:space="preserve"> </w:t>
          </w:r>
          <w:proofErr w:type="spellStart"/>
          <w:r w:rsidR="00BD6531">
            <w:rPr>
              <w:b w:val="0"/>
              <w:i/>
              <w:iCs/>
            </w:rPr>
            <w:t>Networking</w:t>
          </w:r>
          <w:proofErr w:type="spellEnd"/>
          <w:r w:rsidR="00BD6531">
            <w:rPr>
              <w:b w:val="0"/>
              <w:i/>
              <w:iCs/>
            </w:rPr>
            <w:t xml:space="preserve"> </w:t>
          </w:r>
          <w:proofErr w:type="spellStart"/>
          <w:r w:rsidR="00BD6531">
            <w:rPr>
              <w:b w:val="0"/>
              <w:i/>
              <w:iCs/>
            </w:rPr>
            <w:t>Academy</w:t>
          </w:r>
          <w:proofErr w:type="spellEnd"/>
          <w:r w:rsidR="00B922E2">
            <w:rPr>
              <w:b w:val="0"/>
              <w:i/>
              <w:iCs/>
            </w:rPr>
            <w:t xml:space="preserve"> </w:t>
          </w:r>
          <w:r w:rsidR="00B931F8">
            <w:rPr>
              <w:b w:val="0"/>
              <w:i/>
              <w:iCs/>
            </w:rPr>
            <w:t>&amp;</w:t>
          </w:r>
          <w:r w:rsidR="00B922E2">
            <w:rPr>
              <w:b w:val="0"/>
              <w:i/>
              <w:iCs/>
            </w:rPr>
            <w:t xml:space="preserve"> NDG</w:t>
          </w:r>
          <w:r>
            <w:rPr>
              <w:b w:val="0"/>
              <w:i/>
              <w:iCs/>
            </w:rPr>
            <w:t>.</w:t>
          </w:r>
          <w:r>
            <w:t xml:space="preserve"> </w:t>
          </w:r>
        </w:p>
        <w:tbl>
          <w:tblPr>
            <w:tblStyle w:val="Tablaconcuadrcula"/>
            <w:tblW w:w="9407" w:type="dxa"/>
            <w:tblBorders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520"/>
            <w:gridCol w:w="1887"/>
          </w:tblGrid>
          <w:tr w:rsidR="00064BB0" w:rsidRPr="00F41B48" w14:paraId="47CA90F2" w14:textId="77777777" w:rsidTr="00F65B20">
            <w:trPr>
              <w:trHeight w:val="263"/>
            </w:trPr>
            <w:tc>
              <w:tcPr>
                <w:tcW w:w="7520" w:type="dxa"/>
                <w:tcBorders>
                  <w:top w:val="nil"/>
                  <w:left w:val="nil"/>
                  <w:bottom w:val="nil"/>
                </w:tcBorders>
                <w:vAlign w:val="center"/>
              </w:tcPr>
              <w:p w14:paraId="6E5CFE5E" w14:textId="57C83C18" w:rsidR="00064BB0" w:rsidRPr="007034D6" w:rsidRDefault="00064BB0" w:rsidP="00F65B20">
                <w:pPr>
                  <w:rPr>
                    <w:b w:val="0"/>
                    <w:i/>
                    <w:iCs/>
                  </w:rPr>
                </w:pPr>
                <w:r>
                  <w:rPr>
                    <w:b w:val="0"/>
                    <w:i/>
                    <w:iCs/>
                  </w:rPr>
                  <w:t xml:space="preserve">Curso – </w:t>
                </w:r>
                <w:proofErr w:type="spellStart"/>
                <w:r>
                  <w:rPr>
                    <w:b w:val="0"/>
                    <w:i/>
                    <w:iCs/>
                  </w:rPr>
                  <w:t>Introduction</w:t>
                </w:r>
                <w:proofErr w:type="spellEnd"/>
                <w:r>
                  <w:rPr>
                    <w:b w:val="0"/>
                    <w:i/>
                    <w:iCs/>
                  </w:rPr>
                  <w:t xml:space="preserve"> to </w:t>
                </w:r>
                <w:proofErr w:type="spellStart"/>
                <w:r>
                  <w:rPr>
                    <w:b w:val="0"/>
                    <w:i/>
                    <w:iCs/>
                  </w:rPr>
                  <w:t>Cibersecurity</w:t>
                </w:r>
                <w:proofErr w:type="spellEnd"/>
                <w:r>
                  <w:rPr>
                    <w:b w:val="0"/>
                    <w:i/>
                    <w:iCs/>
                  </w:rPr>
                  <w:t>.</w:t>
                </w:r>
              </w:p>
            </w:tc>
            <w:tc>
              <w:tcPr>
                <w:tcW w:w="1887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00974F51" w14:textId="6A6B8A77" w:rsidR="00064BB0" w:rsidRPr="00F41B48" w:rsidRDefault="00AF53B2" w:rsidP="00F65B20">
                <w:pPr>
                  <w:jc w:val="right"/>
                  <w:rPr>
                    <w:b w:val="0"/>
                    <w:bCs/>
                    <w:i/>
                    <w:iCs/>
                  </w:rPr>
                </w:pPr>
                <w:sdt>
                  <w:sdtPr>
                    <w:rPr>
                      <w:b w:val="0"/>
                      <w:bCs/>
                      <w:i/>
                      <w:iCs/>
                    </w:rPr>
                    <w:id w:val="-1555996100"/>
                    <w:placeholder>
                      <w:docPart w:val="1141537CB1C74BDCB93B21429B290AD3"/>
                    </w:placeholder>
                    <w15:appearance w15:val="hidden"/>
                  </w:sdtPr>
                  <w:sdtEndPr/>
                  <w:sdtContent>
                    <w:r w:rsidR="00064BB0">
                      <w:rPr>
                        <w:b w:val="0"/>
                        <w:bCs/>
                        <w:i/>
                        <w:iCs/>
                      </w:rPr>
                      <w:t>Octubre, 2024</w:t>
                    </w:r>
                  </w:sdtContent>
                </w:sdt>
              </w:p>
            </w:tc>
          </w:tr>
        </w:tbl>
        <w:p w14:paraId="30F7574D" w14:textId="62BF4708" w:rsidR="00064BB0" w:rsidRPr="005F6764" w:rsidRDefault="00064BB0" w:rsidP="008D416E">
          <w:pPr>
            <w:ind w:left="360" w:firstLine="360"/>
            <w:rPr>
              <w:lang w:val="es-HN"/>
            </w:rPr>
          </w:pPr>
          <w:r>
            <w:rPr>
              <w:b w:val="0"/>
              <w:i/>
              <w:iCs/>
            </w:rPr>
            <w:t xml:space="preserve">CISCO </w:t>
          </w:r>
          <w:proofErr w:type="spellStart"/>
          <w:r>
            <w:rPr>
              <w:b w:val="0"/>
              <w:i/>
              <w:iCs/>
            </w:rPr>
            <w:t>Networking</w:t>
          </w:r>
          <w:proofErr w:type="spellEnd"/>
          <w:r>
            <w:rPr>
              <w:b w:val="0"/>
              <w:i/>
              <w:iCs/>
            </w:rPr>
            <w:t xml:space="preserve"> </w:t>
          </w:r>
          <w:proofErr w:type="spellStart"/>
          <w:r>
            <w:rPr>
              <w:b w:val="0"/>
              <w:i/>
              <w:iCs/>
            </w:rPr>
            <w:t>Academy</w:t>
          </w:r>
          <w:proofErr w:type="spellEnd"/>
          <w:r>
            <w:rPr>
              <w:b w:val="0"/>
              <w:i/>
              <w:iCs/>
            </w:rPr>
            <w:t>.</w:t>
          </w:r>
          <w:r>
            <w:t xml:space="preserve"> </w:t>
          </w:r>
        </w:p>
        <w:sdt>
          <w:sdtPr>
            <w:id w:val="-40282332"/>
            <w:placeholder>
              <w:docPart w:val="FFEB7C13DC264756A0870EAF7CE9D1CF"/>
            </w:placeholder>
            <w15:appearance w15:val="hidden"/>
          </w:sdtPr>
          <w:sdtEndPr/>
          <w:sdtContent>
            <w:tbl>
              <w:tblPr>
                <w:tblStyle w:val="Tablaconcuadrcula"/>
                <w:tblW w:w="9407" w:type="dxa"/>
                <w:tblBorders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7520"/>
                <w:gridCol w:w="1887"/>
              </w:tblGrid>
              <w:tr w:rsidR="009A25AE" w:rsidRPr="00F41B48" w14:paraId="3CD9DF25" w14:textId="77777777" w:rsidTr="00F65B20">
                <w:trPr>
                  <w:trHeight w:val="263"/>
                </w:trPr>
                <w:tc>
                  <w:tcPr>
                    <w:tcW w:w="7520" w:type="dxa"/>
                    <w:tcBorders>
                      <w:top w:val="nil"/>
                      <w:left w:val="nil"/>
                      <w:bottom w:val="nil"/>
                    </w:tcBorders>
                    <w:vAlign w:val="center"/>
                  </w:tcPr>
                  <w:p w14:paraId="23CF2D65" w14:textId="595C5599" w:rsidR="009A25AE" w:rsidRPr="007034D6" w:rsidRDefault="009A25AE" w:rsidP="00F65B20">
                    <w:pPr>
                      <w:rPr>
                        <w:b w:val="0"/>
                        <w:i/>
                        <w:iCs/>
                      </w:rPr>
                    </w:pPr>
                    <w:r>
                      <w:rPr>
                        <w:b w:val="0"/>
                        <w:i/>
                        <w:iCs/>
                      </w:rPr>
                      <w:t xml:space="preserve">Curso – </w:t>
                    </w:r>
                    <w:r w:rsidR="002603C2">
                      <w:rPr>
                        <w:b w:val="0"/>
                        <w:i/>
                        <w:iCs/>
                      </w:rPr>
                      <w:t>Técnico en Redes IP</w:t>
                    </w:r>
                    <w:r w:rsidRPr="007034D6">
                      <w:rPr>
                        <w:b w:val="0"/>
                        <w:i/>
                        <w:iCs/>
                      </w:rPr>
                      <w:t>.</w:t>
                    </w:r>
                  </w:p>
                </w:tc>
                <w:tc>
                  <w:tcPr>
                    <w:tcW w:w="1887" w:type="dxa"/>
                    <w:tcBorders>
                      <w:top w:val="nil"/>
                      <w:bottom w:val="nil"/>
                      <w:right w:val="nil"/>
                    </w:tcBorders>
                    <w:vAlign w:val="center"/>
                  </w:tcPr>
                  <w:p w14:paraId="5E0D3C94" w14:textId="0FCC6B0A" w:rsidR="009A25AE" w:rsidRPr="00F41B48" w:rsidRDefault="00AF53B2" w:rsidP="00F65B20">
                    <w:pPr>
                      <w:jc w:val="right"/>
                      <w:rPr>
                        <w:b w:val="0"/>
                        <w:bCs/>
                        <w:i/>
                        <w:iCs/>
                      </w:rPr>
                    </w:pPr>
                    <w:sdt>
                      <w:sdtPr>
                        <w:rPr>
                          <w:b w:val="0"/>
                          <w:bCs/>
                          <w:i/>
                          <w:iCs/>
                        </w:rPr>
                        <w:id w:val="-147367696"/>
                        <w:placeholder>
                          <w:docPart w:val="48184A166353492BAE2C1690197D30E3"/>
                        </w:placeholder>
                        <w15:appearance w15:val="hidden"/>
                      </w:sdtPr>
                      <w:sdtEndPr/>
                      <w:sdtContent>
                        <w:r w:rsidR="009D465B">
                          <w:rPr>
                            <w:b w:val="0"/>
                            <w:bCs/>
                            <w:i/>
                            <w:iCs/>
                          </w:rPr>
                          <w:t>Abril</w:t>
                        </w:r>
                        <w:r w:rsidR="00064BB0">
                          <w:rPr>
                            <w:b w:val="0"/>
                            <w:bCs/>
                            <w:i/>
                            <w:iCs/>
                          </w:rPr>
                          <w:t xml:space="preserve">, </w:t>
                        </w:r>
                        <w:r w:rsidR="009A25AE" w:rsidRPr="00F41B48">
                          <w:rPr>
                            <w:b w:val="0"/>
                            <w:bCs/>
                            <w:i/>
                            <w:iCs/>
                          </w:rPr>
                          <w:t>202</w:t>
                        </w:r>
                        <w:r w:rsidR="00A67296">
                          <w:rPr>
                            <w:b w:val="0"/>
                            <w:bCs/>
                            <w:i/>
                            <w:iCs/>
                          </w:rPr>
                          <w:t>5</w:t>
                        </w:r>
                      </w:sdtContent>
                    </w:sdt>
                  </w:p>
                </w:tc>
              </w:tr>
            </w:tbl>
            <w:sdt>
              <w:sdtPr>
                <w:id w:val="1165210220"/>
                <w:placeholder>
                  <w:docPart w:val="66AEDF0ECBAD472DA29E90B49E04C5E0"/>
                </w:placeholder>
                <w15:appearance w15:val="hidden"/>
              </w:sdtPr>
              <w:sdtEndPr/>
              <w:sdtContent>
                <w:p w14:paraId="2088F9D0" w14:textId="0B75E60B" w:rsidR="00AB791B" w:rsidRDefault="00507824" w:rsidP="008D416E">
                  <w:pPr>
                    <w:ind w:left="360" w:firstLine="360"/>
                    <w:rPr>
                      <w:b w:val="0"/>
                      <w:i/>
                      <w:iCs/>
                    </w:rPr>
                  </w:pPr>
                  <w:r>
                    <w:rPr>
                      <w:b w:val="0"/>
                      <w:i/>
                      <w:iCs/>
                    </w:rPr>
                    <w:t>Fundación Carlos Slim</w:t>
                  </w:r>
                  <w:r w:rsidR="009A25AE">
                    <w:rPr>
                      <w:b w:val="0"/>
                      <w:i/>
                      <w:iCs/>
                    </w:rPr>
                    <w:t>.</w:t>
                  </w:r>
                </w:p>
                <w:tbl>
                  <w:tblPr>
                    <w:tblStyle w:val="Tablaconcuadrcula"/>
                    <w:tblW w:w="9407" w:type="dxa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520"/>
                    <w:gridCol w:w="1887"/>
                  </w:tblGrid>
                  <w:tr w:rsidR="009B5498" w:rsidRPr="00F41B48" w14:paraId="1C8EADED" w14:textId="77777777" w:rsidTr="00F65B20">
                    <w:trPr>
                      <w:trHeight w:val="263"/>
                    </w:trPr>
                    <w:tc>
                      <w:tcPr>
                        <w:tcW w:w="7520" w:type="dxa"/>
                        <w:tcBorders>
                          <w:top w:val="nil"/>
                          <w:left w:val="nil"/>
                          <w:bottom w:val="nil"/>
                        </w:tcBorders>
                        <w:vAlign w:val="center"/>
                      </w:tcPr>
                      <w:p w14:paraId="7C1AF15E" w14:textId="72012154" w:rsidR="009B5498" w:rsidRPr="007034D6" w:rsidRDefault="009B5498" w:rsidP="00F65B20">
                        <w:pPr>
                          <w:rPr>
                            <w:b w:val="0"/>
                            <w:i/>
                            <w:iCs/>
                          </w:rPr>
                        </w:pPr>
                        <w:r>
                          <w:rPr>
                            <w:b w:val="0"/>
                            <w:i/>
                            <w:iCs/>
                          </w:rPr>
                          <w:lastRenderedPageBreak/>
                          <w:t xml:space="preserve">Curso – MS Excel </w:t>
                        </w:r>
                        <w:r w:rsidR="00B91E55">
                          <w:rPr>
                            <w:b w:val="0"/>
                            <w:i/>
                            <w:iCs/>
                          </w:rPr>
                          <w:t>Intermedio</w:t>
                        </w:r>
                        <w:r w:rsidRPr="007034D6">
                          <w:rPr>
                            <w:b w:val="0"/>
                            <w:i/>
                            <w:iCs/>
                          </w:rPr>
                          <w:t>.</w:t>
                        </w:r>
                      </w:p>
                    </w:tc>
                    <w:tc>
                      <w:tcPr>
                        <w:tcW w:w="1887" w:type="dxa"/>
                        <w:tcBorders>
                          <w:top w:val="nil"/>
                          <w:bottom w:val="nil"/>
                          <w:right w:val="nil"/>
                        </w:tcBorders>
                        <w:vAlign w:val="center"/>
                      </w:tcPr>
                      <w:p w14:paraId="30AA9E7B" w14:textId="333363E5" w:rsidR="009B5498" w:rsidRPr="00F41B48" w:rsidRDefault="00AF53B2" w:rsidP="00F65B20">
                        <w:pPr>
                          <w:jc w:val="right"/>
                          <w:rPr>
                            <w:b w:val="0"/>
                            <w:bCs/>
                            <w:i/>
                            <w:iCs/>
                          </w:rPr>
                        </w:pPr>
                        <w:sdt>
                          <w:sdtPr>
                            <w:rPr>
                              <w:b w:val="0"/>
                              <w:bCs/>
                              <w:i/>
                              <w:iCs/>
                            </w:rPr>
                            <w:id w:val="1598594003"/>
                            <w:placeholder>
                              <w:docPart w:val="576CBF7C40A24B9A93ACE4565DF620AA"/>
                            </w:placeholder>
                            <w15:appearance w15:val="hidden"/>
                          </w:sdtPr>
                          <w:sdtEndPr/>
                          <w:sdtContent>
                            <w:r w:rsidR="00B91E55">
                              <w:rPr>
                                <w:b w:val="0"/>
                                <w:bCs/>
                                <w:i/>
                                <w:iCs/>
                              </w:rPr>
                              <w:t>Marzo</w:t>
                            </w:r>
                            <w:r w:rsidR="009B5498">
                              <w:rPr>
                                <w:b w:val="0"/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r w:rsidR="009B5498" w:rsidRPr="00F41B48">
                              <w:rPr>
                                <w:b w:val="0"/>
                                <w:bCs/>
                                <w:i/>
                                <w:iCs/>
                              </w:rPr>
                              <w:t>202</w:t>
                            </w:r>
                            <w:r w:rsidR="009B5498">
                              <w:rPr>
                                <w:b w:val="0"/>
                                <w:bCs/>
                                <w:i/>
                                <w:iCs/>
                              </w:rPr>
                              <w:t>5</w:t>
                            </w:r>
                          </w:sdtContent>
                        </w:sdt>
                      </w:p>
                    </w:tc>
                  </w:tr>
                </w:tbl>
                <w:p w14:paraId="5E8A563B" w14:textId="28B31D63" w:rsidR="009B5498" w:rsidRDefault="00AF53B2" w:rsidP="008D416E">
                  <w:pPr>
                    <w:ind w:left="360" w:firstLine="360"/>
                    <w:rPr>
                      <w:b w:val="0"/>
                      <w:i/>
                      <w:iCs/>
                    </w:rPr>
                  </w:pPr>
                  <w:sdt>
                    <w:sdtPr>
                      <w:id w:val="1312602878"/>
                      <w:placeholder>
                        <w:docPart w:val="4498EFD9B6504F48955531AA4B2EA889"/>
                      </w:placeholder>
                      <w15:appearance w15:val="hidden"/>
                    </w:sdtPr>
                    <w:sdtEndPr/>
                    <w:sdtContent>
                      <w:r w:rsidR="009B5498">
                        <w:rPr>
                          <w:b w:val="0"/>
                          <w:i/>
                          <w:iCs/>
                        </w:rPr>
                        <w:t>INFOP.</w:t>
                      </w:r>
                      <w:r w:rsidR="009B5498">
                        <w:t xml:space="preserve"> </w:t>
                      </w:r>
                    </w:sdtContent>
                  </w:sdt>
                </w:p>
                <w:sdt>
                  <w:sdtPr>
                    <w:id w:val="-477769969"/>
                    <w:placeholder>
                      <w:docPart w:val="8D2AAFF5E4A549D0B08774C9DD43E22F"/>
                    </w:placeholder>
                    <w15:appearance w15:val="hidden"/>
                  </w:sdtPr>
                  <w:sdtEndPr/>
                  <w:sdtContent>
                    <w:tbl>
                      <w:tblPr>
                        <w:tblStyle w:val="Tablaconcuadrcula"/>
                        <w:tblW w:w="9407" w:type="dxa"/>
                        <w:tblBorders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520"/>
                        <w:gridCol w:w="1887"/>
                      </w:tblGrid>
                      <w:tr w:rsidR="00A67296" w:rsidRPr="00F41B48" w14:paraId="56A613C6" w14:textId="77777777" w:rsidTr="00F65B20">
                        <w:trPr>
                          <w:trHeight w:val="263"/>
                        </w:trPr>
                        <w:tc>
                          <w:tcPr>
                            <w:tcW w:w="752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104E77B2" w14:textId="5EA98270" w:rsidR="00A67296" w:rsidRPr="007034D6" w:rsidRDefault="00A67296" w:rsidP="00F65B20">
                            <w:pPr>
                              <w:rPr>
                                <w:b w:val="0"/>
                                <w:i/>
                                <w:iCs/>
                              </w:rPr>
                            </w:pPr>
                            <w:r>
                              <w:rPr>
                                <w:b w:val="0"/>
                                <w:i/>
                                <w:iCs/>
                              </w:rPr>
                              <w:t xml:space="preserve">Curso – Herramientas para </w:t>
                            </w:r>
                            <w:r w:rsidR="0015451B">
                              <w:rPr>
                                <w:b w:val="0"/>
                                <w:i/>
                                <w:iCs/>
                              </w:rPr>
                              <w:t>Atención a</w:t>
                            </w:r>
                            <w:r>
                              <w:rPr>
                                <w:b w:val="0"/>
                                <w:i/>
                                <w:iCs/>
                              </w:rPr>
                              <w:t>l</w:t>
                            </w:r>
                            <w:r w:rsidR="009A03B6">
                              <w:rPr>
                                <w:b w:val="0"/>
                                <w:i/>
                                <w:iCs/>
                              </w:rPr>
                              <w:t xml:space="preserve"> S</w:t>
                            </w:r>
                            <w:r>
                              <w:rPr>
                                <w:b w:val="0"/>
                                <w:i/>
                                <w:iCs/>
                              </w:rPr>
                              <w:t xml:space="preserve">ervicio al </w:t>
                            </w:r>
                            <w:r w:rsidR="009A03B6">
                              <w:rPr>
                                <w:b w:val="0"/>
                                <w:i/>
                                <w:iCs/>
                              </w:rPr>
                              <w:t>C</w:t>
                            </w:r>
                            <w:r>
                              <w:rPr>
                                <w:b w:val="0"/>
                                <w:i/>
                                <w:iCs/>
                              </w:rPr>
                              <w:t>liente</w:t>
                            </w:r>
                            <w:r w:rsidRPr="007034D6">
                              <w:rPr>
                                <w:b w:val="0"/>
                                <w:i/>
                                <w:iCs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8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D52A58E" w14:textId="7B23F8E6" w:rsidR="00A67296" w:rsidRPr="00F41B48" w:rsidRDefault="00AF53B2" w:rsidP="00F65B20">
                            <w:pPr>
                              <w:jc w:val="right"/>
                              <w:rPr>
                                <w:b w:val="0"/>
                                <w:bCs/>
                                <w:i/>
                                <w:iCs/>
                              </w:rPr>
                            </w:pPr>
                            <w:sdt>
                              <w:sdtPr>
                                <w:rPr>
                                  <w:b w:val="0"/>
                                  <w:bCs/>
                                  <w:i/>
                                  <w:iCs/>
                                </w:rPr>
                                <w:id w:val="-1024475326"/>
                                <w:placeholder>
                                  <w:docPart w:val="BDBF9FB570D941DEBAC37CA43078538B"/>
                                </w:placeholder>
                                <w15:appearance w15:val="hidden"/>
                              </w:sdtPr>
                              <w:sdtEndPr/>
                              <w:sdtContent>
                                <w:r w:rsidR="00064BB0">
                                  <w:rPr>
                                    <w:b w:val="0"/>
                                    <w:bCs/>
                                    <w:i/>
                                    <w:iCs/>
                                  </w:rPr>
                                  <w:t xml:space="preserve">Mayo, </w:t>
                                </w:r>
                                <w:r w:rsidR="00A67296" w:rsidRPr="00F41B48">
                                  <w:rPr>
                                    <w:b w:val="0"/>
                                    <w:bCs/>
                                    <w:i/>
                                    <w:iCs/>
                                  </w:rPr>
                                  <w:t>202</w:t>
                                </w:r>
                                <w:r w:rsidR="00A67296">
                                  <w:rPr>
                                    <w:b w:val="0"/>
                                    <w:bCs/>
                                    <w:i/>
                                    <w:iCs/>
                                  </w:rPr>
                                  <w:t>4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326A9056" w14:textId="77777777" w:rsidR="00EA7284" w:rsidRDefault="00AF53B2" w:rsidP="008D416E">
                      <w:pPr>
                        <w:ind w:firstLine="720"/>
                      </w:pPr>
                      <w:sdt>
                        <w:sdtPr>
                          <w:id w:val="-1253199720"/>
                          <w:placeholder>
                            <w:docPart w:val="B3BC69D242C445CB8E80E064EC56BF15"/>
                          </w:placeholder>
                          <w15:appearance w15:val="hidden"/>
                        </w:sdtPr>
                        <w:sdtEndPr/>
                        <w:sdtContent>
                          <w:r w:rsidR="00A67296">
                            <w:rPr>
                              <w:b w:val="0"/>
                              <w:i/>
                              <w:iCs/>
                            </w:rPr>
                            <w:t>INFOP.</w:t>
                          </w:r>
                          <w:r w:rsidR="00A67296">
                            <w:t xml:space="preserve"> </w:t>
                          </w:r>
                        </w:sdtContent>
                      </w:sdt>
                    </w:p>
                    <w:tbl>
                      <w:tblPr>
                        <w:tblW w:w="9360" w:type="dxa"/>
                        <w:tblBorders>
                          <w:bottom w:val="single" w:sz="6" w:space="0" w:color="auto"/>
                        </w:tblBorders>
                        <w:tblCellMar>
                          <w:left w:w="14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9360"/>
                      </w:tblGrid>
                      <w:tr w:rsidR="00EA7284" w:rsidRPr="005C56FF" w14:paraId="3BCD6425" w14:textId="77777777" w:rsidTr="0067581C">
                        <w:tc>
                          <w:tcPr>
                            <w:tcW w:w="9360" w:type="dxa"/>
                          </w:tcPr>
                          <w:p w14:paraId="3598A3B7" w14:textId="62B1FD8D" w:rsidR="00EA7284" w:rsidRPr="004B57D1" w:rsidRDefault="00A13346" w:rsidP="0067581C">
                            <w:pPr>
                              <w:pStyle w:val="Ttulo2"/>
                              <w:rPr>
                                <w:b/>
                                <w:bCs/>
                              </w:rPr>
                            </w:pPr>
                            <w:r w:rsidRPr="004B57D1">
                              <w:rPr>
                                <w:b/>
                                <w:bCs/>
                                <w:caps w:val="0"/>
                              </w:rPr>
                              <w:t>FORMACIÓN</w:t>
                            </w:r>
                            <w:r>
                              <w:rPr>
                                <w:b/>
                                <w:bCs/>
                                <w:caps w:val="0"/>
                              </w:rPr>
                              <w:t xml:space="preserve"> COMPLEMENTARIA</w:t>
                            </w:r>
                          </w:p>
                        </w:tc>
                      </w:tr>
                    </w:tbl>
                    <w:p w14:paraId="5187AFEA" w14:textId="77777777" w:rsidR="00EA7284" w:rsidRPr="005C56FF" w:rsidRDefault="00EA7284" w:rsidP="00EA7284">
                      <w:pPr>
                        <w:pStyle w:val="Espacioentretablas"/>
                      </w:pPr>
                    </w:p>
                    <w:tbl>
                      <w:tblPr>
                        <w:tblStyle w:val="Tablaconcuadrcula"/>
                        <w:tblW w:w="9407" w:type="dxa"/>
                        <w:tblBorders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520"/>
                        <w:gridCol w:w="1887"/>
                      </w:tblGrid>
                      <w:tr w:rsidR="00882FF9" w:rsidRPr="00F41B48" w14:paraId="488DE7E7" w14:textId="77777777" w:rsidTr="00F65B20">
                        <w:trPr>
                          <w:trHeight w:val="263"/>
                        </w:trPr>
                        <w:tc>
                          <w:tcPr>
                            <w:tcW w:w="752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784A4F08" w14:textId="31C37BDF" w:rsidR="00882FF9" w:rsidRPr="007034D6" w:rsidRDefault="00882FF9" w:rsidP="00F65B20">
                            <w:pPr>
                              <w:rPr>
                                <w:b w:val="0"/>
                                <w:i/>
                                <w:iCs/>
                              </w:rPr>
                            </w:pPr>
                            <w:r>
                              <w:rPr>
                                <w:b w:val="0"/>
                                <w:i/>
                                <w:iCs/>
                              </w:rPr>
                              <w:t xml:space="preserve">Curso – </w:t>
                            </w:r>
                            <w:r w:rsidR="00B816DB">
                              <w:rPr>
                                <w:b w:val="0"/>
                                <w:i/>
                                <w:iCs/>
                              </w:rPr>
                              <w:t>Administrador de Bases de Datos</w:t>
                            </w:r>
                            <w:r w:rsidRPr="007034D6">
                              <w:rPr>
                                <w:b w:val="0"/>
                                <w:i/>
                                <w:iCs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8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5C6D95F" w14:textId="79A153F4" w:rsidR="00882FF9" w:rsidRPr="00F41B48" w:rsidRDefault="00AF53B2" w:rsidP="00F65B20">
                            <w:pPr>
                              <w:jc w:val="right"/>
                              <w:rPr>
                                <w:b w:val="0"/>
                                <w:bCs/>
                                <w:i/>
                                <w:iCs/>
                              </w:rPr>
                            </w:pPr>
                            <w:sdt>
                              <w:sdtPr>
                                <w:rPr>
                                  <w:b w:val="0"/>
                                  <w:bCs/>
                                  <w:i/>
                                  <w:iCs/>
                                </w:rPr>
                                <w:id w:val="-361833579"/>
                                <w:placeholder>
                                  <w:docPart w:val="93FF5FD012E34C539FD738DCFDFDD6D2"/>
                                </w:placeholder>
                                <w15:appearance w15:val="hidden"/>
                              </w:sdtPr>
                              <w:sdtEndPr/>
                              <w:sdtContent>
                                <w:r w:rsidR="00912055">
                                  <w:rPr>
                                    <w:b w:val="0"/>
                                    <w:bCs/>
                                    <w:i/>
                                    <w:iCs/>
                                  </w:rPr>
                                  <w:t>Abril</w:t>
                                </w:r>
                                <w:r w:rsidR="00882FF9">
                                  <w:rPr>
                                    <w:b w:val="0"/>
                                    <w:bCs/>
                                    <w:i/>
                                    <w:iCs/>
                                  </w:rPr>
                                  <w:t xml:space="preserve">, </w:t>
                                </w:r>
                                <w:r w:rsidR="00882FF9" w:rsidRPr="00F41B48">
                                  <w:rPr>
                                    <w:b w:val="0"/>
                                    <w:bCs/>
                                    <w:i/>
                                    <w:iCs/>
                                  </w:rPr>
                                  <w:t>202</w:t>
                                </w:r>
                                <w:r w:rsidR="00912055">
                                  <w:rPr>
                                    <w:b w:val="0"/>
                                    <w:bCs/>
                                    <w:i/>
                                    <w:iCs/>
                                  </w:rPr>
                                  <w:t>5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116DB02D" w14:textId="29202E9A" w:rsidR="0083375F" w:rsidRDefault="00B816DB" w:rsidP="008D416E">
                      <w:pPr>
                        <w:ind w:left="360" w:firstLine="360"/>
                        <w:rPr>
                          <w:b w:val="0"/>
                          <w:bCs/>
                          <w:i/>
                          <w:iCs/>
                        </w:rPr>
                      </w:pPr>
                      <w:r>
                        <w:rPr>
                          <w:b w:val="0"/>
                          <w:bCs/>
                          <w:i/>
                          <w:iCs/>
                        </w:rPr>
                        <w:t>Fundación Carlos Slim</w:t>
                      </w:r>
                      <w:r w:rsidR="00882FF9">
                        <w:rPr>
                          <w:b w:val="0"/>
                          <w:bCs/>
                          <w:i/>
                          <w:iCs/>
                        </w:rPr>
                        <w:t>.</w:t>
                      </w:r>
                    </w:p>
                    <w:tbl>
                      <w:tblPr>
                        <w:tblStyle w:val="Tablaconcuadrcula"/>
                        <w:tblW w:w="9407" w:type="dxa"/>
                        <w:tblBorders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520"/>
                        <w:gridCol w:w="1887"/>
                      </w:tblGrid>
                      <w:tr w:rsidR="00D85AF8" w:rsidRPr="00F41B48" w14:paraId="6ADD7EC1" w14:textId="77777777" w:rsidTr="00EB7CB2">
                        <w:trPr>
                          <w:trHeight w:val="263"/>
                        </w:trPr>
                        <w:tc>
                          <w:tcPr>
                            <w:tcW w:w="752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301D3C6D" w14:textId="7F53CE2E" w:rsidR="00D85AF8" w:rsidRPr="007034D6" w:rsidRDefault="00D85AF8" w:rsidP="00EB7CB2">
                            <w:pPr>
                              <w:rPr>
                                <w:b w:val="0"/>
                                <w:i/>
                                <w:iCs/>
                              </w:rPr>
                            </w:pPr>
                            <w:r>
                              <w:rPr>
                                <w:b w:val="0"/>
                                <w:i/>
                                <w:iCs/>
                              </w:rPr>
                              <w:t>Curso – Administrador de Servidores</w:t>
                            </w:r>
                            <w:r w:rsidRPr="007034D6">
                              <w:rPr>
                                <w:b w:val="0"/>
                                <w:i/>
                                <w:iCs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8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CA40194" w14:textId="59A945BF" w:rsidR="00D85AF8" w:rsidRPr="00F41B48" w:rsidRDefault="00AF53B2" w:rsidP="00EB7CB2">
                            <w:pPr>
                              <w:jc w:val="right"/>
                              <w:rPr>
                                <w:b w:val="0"/>
                                <w:bCs/>
                                <w:i/>
                                <w:iCs/>
                              </w:rPr>
                            </w:pPr>
                            <w:sdt>
                              <w:sdtPr>
                                <w:rPr>
                                  <w:b w:val="0"/>
                                  <w:bCs/>
                                  <w:i/>
                                  <w:iCs/>
                                </w:rPr>
                                <w:id w:val="1666819028"/>
                                <w:placeholder>
                                  <w:docPart w:val="75D9FC1699E64288B915A606B49AE893"/>
                                </w:placeholder>
                                <w15:appearance w15:val="hidden"/>
                              </w:sdtPr>
                              <w:sdtEndPr/>
                              <w:sdtContent>
                                <w:r w:rsidR="00912055">
                                  <w:rPr>
                                    <w:b w:val="0"/>
                                    <w:bCs/>
                                    <w:i/>
                                    <w:iCs/>
                                  </w:rPr>
                                  <w:t>Abril</w:t>
                                </w:r>
                                <w:r w:rsidR="00D85AF8">
                                  <w:rPr>
                                    <w:b w:val="0"/>
                                    <w:bCs/>
                                    <w:i/>
                                    <w:iCs/>
                                  </w:rPr>
                                  <w:t xml:space="preserve">, </w:t>
                                </w:r>
                                <w:r w:rsidR="00D85AF8" w:rsidRPr="00F41B48">
                                  <w:rPr>
                                    <w:b w:val="0"/>
                                    <w:bCs/>
                                    <w:i/>
                                    <w:iCs/>
                                  </w:rPr>
                                  <w:t>202</w:t>
                                </w:r>
                                <w:r w:rsidR="00912055">
                                  <w:rPr>
                                    <w:b w:val="0"/>
                                    <w:bCs/>
                                    <w:i/>
                                    <w:iCs/>
                                  </w:rPr>
                                  <w:t>5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52A8958C" w14:textId="358D031C" w:rsidR="00D85AF8" w:rsidRDefault="00D85AF8" w:rsidP="00D85AF8">
                      <w:pPr>
                        <w:ind w:left="360" w:firstLine="360"/>
                        <w:rPr>
                          <w:b w:val="0"/>
                          <w:bCs/>
                          <w:i/>
                          <w:iCs/>
                        </w:rPr>
                      </w:pPr>
                      <w:r>
                        <w:rPr>
                          <w:b w:val="0"/>
                          <w:bCs/>
                          <w:i/>
                          <w:iCs/>
                        </w:rPr>
                        <w:t>Fundación Carlos Slim.</w:t>
                      </w:r>
                    </w:p>
                    <w:tbl>
                      <w:tblPr>
                        <w:tblStyle w:val="Tablaconcuadrcula"/>
                        <w:tblW w:w="9407" w:type="dxa"/>
                        <w:tblBorders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520"/>
                        <w:gridCol w:w="1887"/>
                      </w:tblGrid>
                      <w:tr w:rsidR="0083375F" w:rsidRPr="00F41B48" w14:paraId="6581D0A4" w14:textId="77777777" w:rsidTr="00F65B20">
                        <w:trPr>
                          <w:trHeight w:val="263"/>
                        </w:trPr>
                        <w:tc>
                          <w:tcPr>
                            <w:tcW w:w="752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4428C314" w14:textId="77777777" w:rsidR="0083375F" w:rsidRPr="007034D6" w:rsidRDefault="0083375F" w:rsidP="00F65B20">
                            <w:pPr>
                              <w:rPr>
                                <w:b w:val="0"/>
                                <w:i/>
                                <w:iCs/>
                              </w:rPr>
                            </w:pPr>
                            <w:r>
                              <w:rPr>
                                <w:b w:val="0"/>
                                <w:i/>
                                <w:iCs/>
                              </w:rPr>
                              <w:t>Curso – Administración del Tiempo</w:t>
                            </w:r>
                            <w:r w:rsidRPr="007034D6">
                              <w:rPr>
                                <w:b w:val="0"/>
                                <w:i/>
                                <w:iCs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8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AD0C0D0" w14:textId="77777777" w:rsidR="0083375F" w:rsidRPr="00F41B48" w:rsidRDefault="00AF53B2" w:rsidP="00F65B20">
                            <w:pPr>
                              <w:jc w:val="right"/>
                              <w:rPr>
                                <w:b w:val="0"/>
                                <w:bCs/>
                                <w:i/>
                                <w:iCs/>
                              </w:rPr>
                            </w:pPr>
                            <w:sdt>
                              <w:sdtPr>
                                <w:rPr>
                                  <w:b w:val="0"/>
                                  <w:bCs/>
                                  <w:i/>
                                  <w:iCs/>
                                </w:rPr>
                                <w:id w:val="1880662050"/>
                                <w:placeholder>
                                  <w:docPart w:val="28D204C847A5499D8A2DBEE11EBB4A86"/>
                                </w:placeholder>
                                <w15:appearance w15:val="hidden"/>
                              </w:sdtPr>
                              <w:sdtEndPr/>
                              <w:sdtContent>
                                <w:r w:rsidR="0083375F">
                                  <w:rPr>
                                    <w:b w:val="0"/>
                                    <w:bCs/>
                                    <w:i/>
                                    <w:iCs/>
                                  </w:rPr>
                                  <w:t xml:space="preserve">Mayo, </w:t>
                                </w:r>
                                <w:r w:rsidR="0083375F" w:rsidRPr="00F41B48">
                                  <w:rPr>
                                    <w:b w:val="0"/>
                                    <w:bCs/>
                                    <w:i/>
                                    <w:iCs/>
                                  </w:rPr>
                                  <w:t>202</w:t>
                                </w:r>
                                <w:r w:rsidR="0083375F">
                                  <w:rPr>
                                    <w:b w:val="0"/>
                                    <w:bCs/>
                                    <w:i/>
                                    <w:iCs/>
                                  </w:rPr>
                                  <w:t>4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75A49BF1" w14:textId="402DFEC4" w:rsidR="00991EA9" w:rsidRPr="00CB7D06" w:rsidRDefault="0083375F" w:rsidP="008D416E">
                      <w:pPr>
                        <w:ind w:left="360" w:firstLine="360"/>
                        <w:rPr>
                          <w:b w:val="0"/>
                          <w:bCs/>
                          <w:i/>
                          <w:iCs/>
                        </w:rPr>
                      </w:pPr>
                      <w:r w:rsidRPr="00154343">
                        <w:rPr>
                          <w:b w:val="0"/>
                          <w:bCs/>
                          <w:i/>
                          <w:iCs/>
                        </w:rPr>
                        <w:t>INFOP</w:t>
                      </w:r>
                      <w:r>
                        <w:rPr>
                          <w:b w:val="0"/>
                          <w:bCs/>
                          <w:i/>
                          <w:iCs/>
                        </w:rPr>
                        <w:t>.</w:t>
                      </w:r>
                    </w:p>
                  </w:sdtContent>
                </w:sdt>
              </w:sdtContent>
            </w:sdt>
          </w:sdtContent>
        </w:sdt>
      </w:sdtContent>
    </w:sdt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A67F1D" w:rsidRPr="005C56FF" w14:paraId="57D896BD" w14:textId="77777777" w:rsidTr="00B435C9">
        <w:tc>
          <w:tcPr>
            <w:tcW w:w="9360" w:type="dxa"/>
          </w:tcPr>
          <w:p w14:paraId="69BECD58" w14:textId="2C069668" w:rsidR="00A67F1D" w:rsidRPr="00F41B48" w:rsidRDefault="00AF53B2" w:rsidP="00B435C9">
            <w:pPr>
              <w:pStyle w:val="Ttulo2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919949854"/>
                <w:placeholder>
                  <w:docPart w:val="CC67FF2271A2477899717C92DE6F21B8"/>
                </w:placeholder>
                <w15:appearance w15:val="hidden"/>
              </w:sdtPr>
              <w:sdtEndPr/>
              <w:sdtContent>
                <w:r w:rsidR="00A13346">
                  <w:rPr>
                    <w:b/>
                    <w:bCs/>
                    <w:caps w:val="0"/>
                  </w:rPr>
                  <w:t>PROYECTOS</w:t>
                </w:r>
              </w:sdtContent>
            </w:sdt>
          </w:p>
        </w:tc>
      </w:tr>
    </w:tbl>
    <w:p w14:paraId="2B1BAE79" w14:textId="77777777" w:rsidR="00A67F1D" w:rsidRPr="005C56FF" w:rsidRDefault="00A67F1D" w:rsidP="00A67F1D">
      <w:pPr>
        <w:pStyle w:val="Espacioentretablas"/>
      </w:pPr>
    </w:p>
    <w:tbl>
      <w:tblPr>
        <w:tblStyle w:val="Tablaconcuadrcula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4A7146" w:rsidRPr="00F41B48" w14:paraId="536EFF2C" w14:textId="77777777" w:rsidTr="00AD6F7F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78F838B0" w14:textId="75A92598" w:rsidR="004A7146" w:rsidRPr="00F41B48" w:rsidRDefault="00AF53B2" w:rsidP="00AD6F7F">
            <w:pPr>
              <w:rPr>
                <w:b w:val="0"/>
                <w:bCs/>
              </w:rPr>
            </w:pPr>
            <w:sdt>
              <w:sdtPr>
                <w:rPr>
                  <w:b w:val="0"/>
                  <w:bCs/>
                </w:rPr>
                <w:id w:val="-838623006"/>
                <w:placeholder>
                  <w:docPart w:val="AD31D3808B084E8988847D76D3D09D20"/>
                </w:placeholder>
                <w15:appearance w15:val="hidden"/>
              </w:sdtPr>
              <w:sdtEndPr/>
              <w:sdtContent>
                <w:r w:rsidR="004A7146">
                  <w:rPr>
                    <w:b w:val="0"/>
                    <w:bCs/>
                  </w:rPr>
                  <w:t>Robótica</w:t>
                </w:r>
                <w:r w:rsidR="004A7146" w:rsidRPr="00F41B48">
                  <w:rPr>
                    <w:b w:val="0"/>
                    <w:bCs/>
                  </w:rPr>
                  <w:t xml:space="preserve"> –</w:t>
                </w:r>
              </w:sdtContent>
            </w:sdt>
            <w:r w:rsidR="004A7146" w:rsidRPr="00F41B48">
              <w:rPr>
                <w:b w:val="0"/>
                <w:bCs/>
              </w:rPr>
              <w:t xml:space="preserve"> </w:t>
            </w:r>
            <w:r w:rsidR="005D65E9">
              <w:rPr>
                <w:b w:val="0"/>
                <w:bCs/>
              </w:rPr>
              <w:t>“</w:t>
            </w:r>
            <w:proofErr w:type="spellStart"/>
            <w:r w:rsidR="00AA61AD">
              <w:rPr>
                <w:b w:val="0"/>
                <w:bCs/>
              </w:rPr>
              <w:t>Explory</w:t>
            </w:r>
            <w:proofErr w:type="spellEnd"/>
            <w:r w:rsidR="00AA61AD">
              <w:rPr>
                <w:b w:val="0"/>
                <w:bCs/>
              </w:rPr>
              <w:t xml:space="preserve"> Rocky</w:t>
            </w:r>
            <w:r w:rsidR="005D65E9">
              <w:rPr>
                <w:b w:val="0"/>
                <w:bCs/>
              </w:rPr>
              <w:t>”</w:t>
            </w:r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65A3AE9F" w14:textId="083BBDE6" w:rsidR="004A7146" w:rsidRPr="00F41B48" w:rsidRDefault="00AF53B2" w:rsidP="00AD6F7F">
            <w:pPr>
              <w:jc w:val="right"/>
              <w:rPr>
                <w:b w:val="0"/>
                <w:bCs/>
                <w:i/>
                <w:iCs/>
              </w:rPr>
            </w:pPr>
            <w:sdt>
              <w:sdtPr>
                <w:rPr>
                  <w:b w:val="0"/>
                  <w:bCs/>
                  <w:i/>
                  <w:iCs/>
                </w:rPr>
                <w:id w:val="1327787270"/>
                <w:placeholder>
                  <w:docPart w:val="E59551FB957A4EB8BC9C660849C28B08"/>
                </w:placeholder>
                <w15:appearance w15:val="hidden"/>
              </w:sdtPr>
              <w:sdtEndPr/>
              <w:sdtContent>
                <w:r w:rsidR="009D465B">
                  <w:rPr>
                    <w:b w:val="0"/>
                    <w:bCs/>
                    <w:i/>
                    <w:iCs/>
                  </w:rPr>
                  <w:t>Abril</w:t>
                </w:r>
                <w:r w:rsidR="004A7146" w:rsidRPr="00F41B48">
                  <w:rPr>
                    <w:b w:val="0"/>
                    <w:bCs/>
                    <w:i/>
                    <w:iCs/>
                  </w:rPr>
                  <w:t>, 2025</w:t>
                </w:r>
              </w:sdtContent>
            </w:sdt>
          </w:p>
        </w:tc>
      </w:tr>
    </w:tbl>
    <w:sdt>
      <w:sdtPr>
        <w:rPr>
          <w:bCs/>
        </w:rPr>
        <w:id w:val="-530101355"/>
        <w:placeholder>
          <w:docPart w:val="D6C480DFD3344080B667AD66A9D6C202"/>
        </w:placeholder>
        <w15:appearance w15:val="hidden"/>
      </w:sdtPr>
      <w:sdtEndPr>
        <w:rPr>
          <w:bCs w:val="0"/>
        </w:rPr>
      </w:sdtEndPr>
      <w:sdtContent>
        <w:p w14:paraId="5A67B118" w14:textId="56F36CAD" w:rsidR="00202C4B" w:rsidRDefault="00202C4B" w:rsidP="008C71B8">
          <w:pPr>
            <w:pStyle w:val="Listaconvietas"/>
            <w:numPr>
              <w:ilvl w:val="0"/>
              <w:numId w:val="0"/>
            </w:numPr>
            <w:ind w:left="720"/>
            <w:jc w:val="both"/>
            <w:rPr>
              <w:bCs/>
            </w:rPr>
          </w:pPr>
          <w:r>
            <w:rPr>
              <w:bCs/>
            </w:rPr>
            <w:t>Obtención</w:t>
          </w:r>
          <w:r w:rsidR="00DF4A5E">
            <w:rPr>
              <w:bCs/>
            </w:rPr>
            <w:t xml:space="preserve"> </w:t>
          </w:r>
          <w:r>
            <w:rPr>
              <w:bCs/>
            </w:rPr>
            <w:t>d</w:t>
          </w:r>
          <w:r w:rsidR="00DF4A5E">
            <w:rPr>
              <w:bCs/>
            </w:rPr>
            <w:t>el primer lugar de la categoría de Robótica</w:t>
          </w:r>
          <w:r w:rsidR="00DF4A5E" w:rsidRPr="008B4742">
            <w:rPr>
              <w:rFonts w:cs="Segoe UI Historic"/>
              <w:color w:val="080809"/>
              <w:szCs w:val="20"/>
              <w:shd w:val="clear" w:color="auto" w:fill="FFFFFF"/>
            </w:rPr>
            <w:t xml:space="preserve"> </w:t>
          </w:r>
          <w:r w:rsidR="00DF4A5E" w:rsidRPr="004A7146">
            <w:rPr>
              <w:rFonts w:cs="Segoe UI Historic"/>
              <w:color w:val="080809"/>
              <w:szCs w:val="20"/>
              <w:shd w:val="clear" w:color="auto" w:fill="FFFFFF"/>
            </w:rPr>
            <w:t xml:space="preserve">durante la </w:t>
          </w:r>
          <w:r w:rsidR="00DE7C9F">
            <w:rPr>
              <w:rFonts w:cs="Segoe UI Historic"/>
              <w:color w:val="080809"/>
              <w:szCs w:val="20"/>
              <w:shd w:val="clear" w:color="auto" w:fill="FFFFFF"/>
            </w:rPr>
            <w:t>“</w:t>
          </w:r>
          <w:r w:rsidR="00DF4A5E" w:rsidRPr="004A7146">
            <w:rPr>
              <w:rFonts w:cs="Segoe UI Historic"/>
              <w:color w:val="080809"/>
              <w:szCs w:val="20"/>
              <w:shd w:val="clear" w:color="auto" w:fill="FFFFFF"/>
            </w:rPr>
            <w:t xml:space="preserve">Feria Nacional </w:t>
          </w:r>
          <w:proofErr w:type="spellStart"/>
          <w:r w:rsidR="00DF4A5E" w:rsidRPr="004A7146">
            <w:rPr>
              <w:rFonts w:cs="Segoe UI Historic"/>
              <w:color w:val="080809"/>
              <w:szCs w:val="20"/>
              <w:shd w:val="clear" w:color="auto" w:fill="FFFFFF"/>
            </w:rPr>
            <w:t>Tecnoacadémica</w:t>
          </w:r>
          <w:proofErr w:type="spellEnd"/>
          <w:r w:rsidR="00DF4A5E" w:rsidRPr="004A7146">
            <w:rPr>
              <w:rFonts w:cs="Segoe UI Historic"/>
              <w:color w:val="080809"/>
              <w:szCs w:val="20"/>
              <w:shd w:val="clear" w:color="auto" w:fill="FFFFFF"/>
            </w:rPr>
            <w:t xml:space="preserve"> 2025</w:t>
          </w:r>
          <w:r w:rsidR="00DE7C9F">
            <w:rPr>
              <w:rFonts w:cs="Segoe UI Historic"/>
              <w:color w:val="080809"/>
              <w:szCs w:val="20"/>
              <w:shd w:val="clear" w:color="auto" w:fill="FFFFFF"/>
            </w:rPr>
            <w:t>”</w:t>
          </w:r>
          <w:r w:rsidR="00DF4A5E">
            <w:rPr>
              <w:rFonts w:cs="Segoe UI Historic"/>
              <w:color w:val="080809"/>
              <w:szCs w:val="20"/>
              <w:shd w:val="clear" w:color="auto" w:fill="FFFFFF"/>
            </w:rPr>
            <w:t xml:space="preserve">, de </w:t>
          </w:r>
          <w:proofErr w:type="spellStart"/>
          <w:r w:rsidR="00DF4A5E">
            <w:rPr>
              <w:rFonts w:cs="Segoe UI Historic"/>
              <w:color w:val="080809"/>
              <w:szCs w:val="20"/>
              <w:shd w:val="clear" w:color="auto" w:fill="FFFFFF"/>
            </w:rPr>
            <w:t>EduTech</w:t>
          </w:r>
          <w:proofErr w:type="spellEnd"/>
          <w:r w:rsidR="00DF4A5E">
            <w:rPr>
              <w:rFonts w:cs="Segoe UI Historic"/>
              <w:color w:val="080809"/>
              <w:szCs w:val="20"/>
              <w:shd w:val="clear" w:color="auto" w:fill="FFFFFF"/>
            </w:rPr>
            <w:t xml:space="preserve">, </w:t>
          </w:r>
          <w:r w:rsidR="009D465B">
            <w:rPr>
              <w:rFonts w:cs="Segoe UI Historic"/>
              <w:color w:val="080809"/>
              <w:szCs w:val="20"/>
              <w:shd w:val="clear" w:color="auto" w:fill="FFFFFF"/>
            </w:rPr>
            <w:t>con el proyecto “</w:t>
          </w:r>
          <w:proofErr w:type="spellStart"/>
          <w:r w:rsidR="009D465B">
            <w:rPr>
              <w:rFonts w:cs="Segoe UI Historic"/>
              <w:color w:val="080809"/>
              <w:szCs w:val="20"/>
              <w:shd w:val="clear" w:color="auto" w:fill="FFFFFF"/>
            </w:rPr>
            <w:t>Explory</w:t>
          </w:r>
          <w:proofErr w:type="spellEnd"/>
          <w:r w:rsidR="009D465B">
            <w:rPr>
              <w:rFonts w:cs="Segoe UI Historic"/>
              <w:color w:val="080809"/>
              <w:szCs w:val="20"/>
              <w:shd w:val="clear" w:color="auto" w:fill="FFFFFF"/>
            </w:rPr>
            <w:t xml:space="preserve"> Rocky”</w:t>
          </w:r>
          <w:r w:rsidR="0055747D">
            <w:rPr>
              <w:rFonts w:cs="Segoe UI Historic"/>
              <w:color w:val="080809"/>
              <w:szCs w:val="20"/>
              <w:shd w:val="clear" w:color="auto" w:fill="FFFFFF"/>
            </w:rPr>
            <w:t>,</w:t>
          </w:r>
          <w:r w:rsidR="009D465B">
            <w:rPr>
              <w:rFonts w:cs="Segoe UI Historic"/>
              <w:color w:val="080809"/>
              <w:szCs w:val="20"/>
              <w:shd w:val="clear" w:color="auto" w:fill="FFFFFF"/>
            </w:rPr>
            <w:t xml:space="preserve"> basado en el</w:t>
          </w:r>
          <w:r w:rsidR="00DF4A5E">
            <w:rPr>
              <w:rFonts w:cs="Segoe UI Historic"/>
              <w:color w:val="080809"/>
              <w:szCs w:val="20"/>
              <w:shd w:val="clear" w:color="auto" w:fill="FFFFFF"/>
            </w:rPr>
            <w:t xml:space="preserve"> tema “Representaciones Culturales</w:t>
          </w:r>
          <w:r w:rsidR="00A9341E">
            <w:rPr>
              <w:rFonts w:cs="Segoe UI Historic"/>
              <w:color w:val="080809"/>
              <w:szCs w:val="20"/>
              <w:shd w:val="clear" w:color="auto" w:fill="FFFFFF"/>
            </w:rPr>
            <w:t>”</w:t>
          </w:r>
          <w:r>
            <w:rPr>
              <w:rFonts w:cs="Segoe UI Historic"/>
              <w:color w:val="080809"/>
              <w:szCs w:val="20"/>
              <w:shd w:val="clear" w:color="auto" w:fill="FFFFFF"/>
            </w:rPr>
            <w:t>.</w:t>
          </w:r>
        </w:p>
        <w:p w14:paraId="1A5282FF" w14:textId="2922A57F" w:rsidR="00EC6576" w:rsidRDefault="005C1333" w:rsidP="00EA0C89">
          <w:pPr>
            <w:pStyle w:val="Listaconvietas"/>
            <w:numPr>
              <w:ilvl w:val="0"/>
              <w:numId w:val="0"/>
            </w:numPr>
            <w:ind w:left="720"/>
            <w:jc w:val="both"/>
          </w:pPr>
          <w:r>
            <w:t>Elaboración</w:t>
          </w:r>
          <w:r w:rsidRPr="005C1333">
            <w:t xml:space="preserve"> </w:t>
          </w:r>
          <w:r>
            <w:t>de</w:t>
          </w:r>
          <w:r w:rsidRPr="005C1333">
            <w:t xml:space="preserve"> maqueta interactiva para el Liceo Militar de Honduras</w:t>
          </w:r>
          <w:r w:rsidR="0055747D">
            <w:t xml:space="preserve">, </w:t>
          </w:r>
          <w:r w:rsidR="006B3064">
            <w:t xml:space="preserve">proyecto </w:t>
          </w:r>
          <w:r w:rsidR="0055747D">
            <w:t>fundamentado</w:t>
          </w:r>
          <w:r w:rsidR="0000605D">
            <w:t xml:space="preserve"> en la simulación de un parque, </w:t>
          </w:r>
          <w:r w:rsidR="006B3064">
            <w:t>e</w:t>
          </w:r>
          <w:r w:rsidR="0000605D">
            <w:t>laborado</w:t>
          </w:r>
          <w:r w:rsidR="006B3064">
            <w:t xml:space="preserve"> </w:t>
          </w:r>
          <w:r w:rsidR="0000605D">
            <w:t>con</w:t>
          </w:r>
          <w:r w:rsidR="006B3064">
            <w:t xml:space="preserve"> </w:t>
          </w:r>
          <w:r w:rsidR="006F0D29">
            <w:t xml:space="preserve">el uso de </w:t>
          </w:r>
          <w:proofErr w:type="spellStart"/>
          <w:r w:rsidR="006F0D29">
            <w:t>mBlock</w:t>
          </w:r>
          <w:proofErr w:type="spellEnd"/>
          <w:r w:rsidR="006F0D29">
            <w:t xml:space="preserve"> y </w:t>
          </w:r>
          <w:r w:rsidR="0000605D">
            <w:t xml:space="preserve">la </w:t>
          </w:r>
          <w:r w:rsidR="006B3064">
            <w:t xml:space="preserve">programación </w:t>
          </w:r>
          <w:r w:rsidR="0055747D">
            <w:t>de</w:t>
          </w:r>
          <w:r w:rsidR="006B3064">
            <w:t xml:space="preserve"> bloques de</w:t>
          </w:r>
          <w:r w:rsidR="006E3772">
            <w:t xml:space="preserve"> </w:t>
          </w:r>
          <w:r w:rsidR="00423900">
            <w:t xml:space="preserve">un </w:t>
          </w:r>
          <w:r w:rsidR="006B3064">
            <w:t xml:space="preserve">robot </w:t>
          </w:r>
          <w:proofErr w:type="spellStart"/>
          <w:r w:rsidR="006B3064">
            <w:t>Codey</w:t>
          </w:r>
          <w:proofErr w:type="spellEnd"/>
          <w:r w:rsidR="006B3064">
            <w:t xml:space="preserve"> Rocky, </w:t>
          </w:r>
          <w:r w:rsidR="000508AB">
            <w:t>integración</w:t>
          </w:r>
          <w:r w:rsidR="006B3064">
            <w:t xml:space="preserve"> </w:t>
          </w:r>
          <w:r w:rsidR="000508AB">
            <w:t xml:space="preserve">3D de elementos culturales decorativos </w:t>
          </w:r>
          <w:r w:rsidR="006B3064">
            <w:t>modelado</w:t>
          </w:r>
          <w:r w:rsidR="000508AB">
            <w:t>s</w:t>
          </w:r>
          <w:r w:rsidR="006B3064">
            <w:t xml:space="preserve"> e impres</w:t>
          </w:r>
          <w:r w:rsidR="000508AB">
            <w:t>os en 3D</w:t>
          </w:r>
          <w:r w:rsidR="006B3064">
            <w:t xml:space="preserve"> y el diseño de audio para la reproducción sincronizada de los himnos nacionales de Honduras, Francia y Estados Unidos. </w:t>
          </w:r>
        </w:p>
        <w:p w14:paraId="0B0451D8" w14:textId="771F9ED4" w:rsidR="00FE69ED" w:rsidRDefault="009E22EE" w:rsidP="00EA0C89">
          <w:pPr>
            <w:pStyle w:val="Listaconvietas"/>
            <w:numPr>
              <w:ilvl w:val="0"/>
              <w:numId w:val="0"/>
            </w:numPr>
            <w:ind w:left="720"/>
            <w:jc w:val="both"/>
          </w:pPr>
          <w:r>
            <w:t xml:space="preserve">Los </w:t>
          </w:r>
          <w:r w:rsidR="006B3064">
            <w:t xml:space="preserve">himnos </w:t>
          </w:r>
          <w:r w:rsidR="00AF53B2">
            <w:t>reproduciéndose</w:t>
          </w:r>
          <w:r w:rsidR="006B3064">
            <w:t xml:space="preserve"> automáticamente a medida que el robot avanzaba por las estaciones designadas dentro de la maqueta</w:t>
          </w:r>
          <w:r w:rsidR="005C1333" w:rsidRPr="005C1333">
            <w:t>.</w:t>
          </w:r>
        </w:p>
        <w:tbl>
          <w:tblPr>
            <w:tblStyle w:val="Tablaconcuadrcula"/>
            <w:tblW w:w="9407" w:type="dxa"/>
            <w:tblBorders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507"/>
            <w:gridCol w:w="1900"/>
          </w:tblGrid>
          <w:tr w:rsidR="00FE69ED" w:rsidRPr="00F41B48" w14:paraId="4A11A117" w14:textId="77777777" w:rsidTr="0064345C">
            <w:trPr>
              <w:trHeight w:val="264"/>
            </w:trPr>
            <w:tc>
              <w:tcPr>
                <w:tcW w:w="7507" w:type="dxa"/>
                <w:tcBorders>
                  <w:top w:val="nil"/>
                  <w:left w:val="nil"/>
                  <w:bottom w:val="nil"/>
                </w:tcBorders>
              </w:tcPr>
              <w:p w14:paraId="04A473CE" w14:textId="1C7BD175" w:rsidR="00FE69ED" w:rsidRPr="00F41B48" w:rsidRDefault="00AF53B2" w:rsidP="0064345C">
                <w:pPr>
                  <w:rPr>
                    <w:b w:val="0"/>
                    <w:bCs/>
                  </w:rPr>
                </w:pPr>
                <w:sdt>
                  <w:sdtPr>
                    <w:rPr>
                      <w:b w:val="0"/>
                      <w:bCs/>
                    </w:rPr>
                    <w:id w:val="260493483"/>
                    <w:placeholder>
                      <w:docPart w:val="73F942D098AE43708600D41D1182B63A"/>
                    </w:placeholder>
                    <w15:appearance w15:val="hidden"/>
                  </w:sdtPr>
                  <w:sdtEndPr/>
                  <w:sdtContent>
                    <w:r w:rsidR="00FE69ED">
                      <w:rPr>
                        <w:b w:val="0"/>
                        <w:bCs/>
                      </w:rPr>
                      <w:t>Tecnología</w:t>
                    </w:r>
                    <w:r w:rsidR="00FE69ED" w:rsidRPr="00F41B48">
                      <w:rPr>
                        <w:b w:val="0"/>
                        <w:bCs/>
                      </w:rPr>
                      <w:t xml:space="preserve"> –</w:t>
                    </w:r>
                  </w:sdtContent>
                </w:sdt>
                <w:r w:rsidR="00FE69ED" w:rsidRPr="00F41B48">
                  <w:rPr>
                    <w:b w:val="0"/>
                    <w:bCs/>
                  </w:rPr>
                  <w:t xml:space="preserve"> </w:t>
                </w:r>
                <w:r w:rsidR="00FE69ED">
                  <w:rPr>
                    <w:b w:val="0"/>
                    <w:bCs/>
                  </w:rPr>
                  <w:t>“</w:t>
                </w:r>
                <w:r w:rsidR="005301B0">
                  <w:rPr>
                    <w:b w:val="0"/>
                    <w:bCs/>
                  </w:rPr>
                  <w:t>Torre de control</w:t>
                </w:r>
                <w:r w:rsidR="00FE69ED">
                  <w:rPr>
                    <w:b w:val="0"/>
                    <w:bCs/>
                  </w:rPr>
                  <w:t>”</w:t>
                </w:r>
              </w:p>
            </w:tc>
            <w:tc>
              <w:tcPr>
                <w:tcW w:w="1900" w:type="dxa"/>
                <w:tcBorders>
                  <w:top w:val="nil"/>
                  <w:bottom w:val="nil"/>
                  <w:right w:val="nil"/>
                </w:tcBorders>
              </w:tcPr>
              <w:p w14:paraId="33FB484E" w14:textId="5892A82C" w:rsidR="00FE69ED" w:rsidRPr="00F41B48" w:rsidRDefault="00AF53B2" w:rsidP="0064345C">
                <w:pPr>
                  <w:jc w:val="right"/>
                  <w:rPr>
                    <w:b w:val="0"/>
                    <w:bCs/>
                    <w:i/>
                    <w:iCs/>
                  </w:rPr>
                </w:pPr>
                <w:sdt>
                  <w:sdtPr>
                    <w:rPr>
                      <w:b w:val="0"/>
                      <w:bCs/>
                      <w:i/>
                      <w:iCs/>
                    </w:rPr>
                    <w:id w:val="-1768305579"/>
                    <w:placeholder>
                      <w:docPart w:val="614EB7E71FD947ED8C852C0541374CCB"/>
                    </w:placeholder>
                    <w15:appearance w15:val="hidden"/>
                  </w:sdtPr>
                  <w:sdtEndPr/>
                  <w:sdtContent>
                    <w:r w:rsidR="00FE69ED">
                      <w:rPr>
                        <w:b w:val="0"/>
                        <w:bCs/>
                        <w:i/>
                        <w:iCs/>
                      </w:rPr>
                      <w:t>Noviembre</w:t>
                    </w:r>
                    <w:r w:rsidR="00FE69ED" w:rsidRPr="00F41B48">
                      <w:rPr>
                        <w:b w:val="0"/>
                        <w:bCs/>
                        <w:i/>
                        <w:iCs/>
                      </w:rPr>
                      <w:t>, 202</w:t>
                    </w:r>
                    <w:r w:rsidR="00FE69ED">
                      <w:rPr>
                        <w:b w:val="0"/>
                        <w:bCs/>
                        <w:i/>
                        <w:iCs/>
                      </w:rPr>
                      <w:t>4</w:t>
                    </w:r>
                  </w:sdtContent>
                </w:sdt>
              </w:p>
            </w:tc>
          </w:tr>
        </w:tbl>
        <w:sdt>
          <w:sdtPr>
            <w:rPr>
              <w:bCs/>
            </w:rPr>
            <w:id w:val="946968512"/>
            <w:placeholder>
              <w:docPart w:val="4B56BFDEEF8F487D8C673FBA90EE52C3"/>
            </w:placeholder>
            <w15:appearance w15:val="hidden"/>
          </w:sdtPr>
          <w:sdtEndPr>
            <w:rPr>
              <w:bCs w:val="0"/>
            </w:rPr>
          </w:sdtEndPr>
          <w:sdtContent>
            <w:p w14:paraId="215DD782" w14:textId="0A0E8AC6" w:rsidR="00FE69ED" w:rsidRDefault="00DE7C9F" w:rsidP="00FE69ED">
              <w:pPr>
                <w:pStyle w:val="Listaconvietas"/>
                <w:numPr>
                  <w:ilvl w:val="0"/>
                  <w:numId w:val="0"/>
                </w:numPr>
                <w:ind w:left="720"/>
                <w:jc w:val="both"/>
                <w:rPr>
                  <w:bCs/>
                </w:rPr>
              </w:pPr>
              <w:r>
                <w:rPr>
                  <w:bCs/>
                </w:rPr>
                <w:t>Participación</w:t>
              </w:r>
              <w:r w:rsidRPr="00DE7C9F">
                <w:rPr>
                  <w:rFonts w:cs="Segoe UI Historic"/>
                  <w:color w:val="080809"/>
                  <w:szCs w:val="20"/>
                  <w:shd w:val="clear" w:color="auto" w:fill="FFFFFF"/>
                </w:rPr>
                <w:t xml:space="preserve"> </w:t>
              </w:r>
              <w:r w:rsidR="007C6E17">
                <w:rPr>
                  <w:rFonts w:cs="Segoe UI Historic"/>
                  <w:color w:val="080809"/>
                  <w:szCs w:val="20"/>
                  <w:shd w:val="clear" w:color="auto" w:fill="FFFFFF"/>
                </w:rPr>
                <w:t xml:space="preserve">en la categoría de Tecnología durante la </w:t>
              </w:r>
              <w:r>
                <w:rPr>
                  <w:rFonts w:cs="Segoe UI Historic"/>
                  <w:color w:val="080809"/>
                  <w:szCs w:val="20"/>
                  <w:shd w:val="clear" w:color="auto" w:fill="FFFFFF"/>
                </w:rPr>
                <w:t xml:space="preserve">“Feria de Ciencias y Tecnología </w:t>
              </w:r>
              <w:r w:rsidRPr="004A7146">
                <w:rPr>
                  <w:rFonts w:cs="Segoe UI Historic"/>
                  <w:color w:val="080809"/>
                  <w:szCs w:val="20"/>
                  <w:shd w:val="clear" w:color="auto" w:fill="FFFFFF"/>
                </w:rPr>
                <w:t>2025</w:t>
              </w:r>
              <w:r>
                <w:rPr>
                  <w:rFonts w:cs="Segoe UI Historic"/>
                  <w:color w:val="080809"/>
                  <w:szCs w:val="20"/>
                  <w:shd w:val="clear" w:color="auto" w:fill="FFFFFF"/>
                </w:rPr>
                <w:t>”</w:t>
              </w:r>
              <w:r>
                <w:rPr>
                  <w:bCs/>
                </w:rPr>
                <w:t>, del Liceo Militar de Honduras</w:t>
              </w:r>
              <w:r w:rsidR="00FE69ED">
                <w:rPr>
                  <w:rFonts w:cs="Segoe UI Historic"/>
                  <w:color w:val="080809"/>
                  <w:szCs w:val="20"/>
                  <w:shd w:val="clear" w:color="auto" w:fill="FFFFFF"/>
                </w:rPr>
                <w:t>, con el proyecto “</w:t>
              </w:r>
              <w:r>
                <w:rPr>
                  <w:rFonts w:cs="Segoe UI Historic"/>
                  <w:color w:val="080809"/>
                  <w:szCs w:val="20"/>
                  <w:shd w:val="clear" w:color="auto" w:fill="FFFFFF"/>
                </w:rPr>
                <w:t>Torre de control</w:t>
              </w:r>
              <w:r w:rsidR="00FE69ED">
                <w:rPr>
                  <w:rFonts w:cs="Segoe UI Historic"/>
                  <w:color w:val="080809"/>
                  <w:szCs w:val="20"/>
                  <w:shd w:val="clear" w:color="auto" w:fill="FFFFFF"/>
                </w:rPr>
                <w:t xml:space="preserve">”, </w:t>
              </w:r>
            </w:p>
            <w:p w14:paraId="28215C23" w14:textId="724E8755" w:rsidR="00FE69ED" w:rsidRDefault="00FE69ED" w:rsidP="00FE69ED">
              <w:pPr>
                <w:pStyle w:val="Listaconvietas"/>
                <w:numPr>
                  <w:ilvl w:val="0"/>
                  <w:numId w:val="0"/>
                </w:numPr>
                <w:ind w:left="720"/>
                <w:jc w:val="both"/>
              </w:pPr>
              <w:r>
                <w:t>Elaboración</w:t>
              </w:r>
              <w:r w:rsidRPr="005C1333">
                <w:t xml:space="preserve"> </w:t>
              </w:r>
              <w:r>
                <w:t>de</w:t>
              </w:r>
              <w:r w:rsidRPr="005C1333">
                <w:t xml:space="preserve"> maqueta interactiva para el Liceo Militar de Honduras</w:t>
              </w:r>
              <w:r>
                <w:t xml:space="preserve">, proyecto fundamentado en la </w:t>
              </w:r>
              <w:r w:rsidR="006F0D29">
                <w:t>simulación de una base aérea</w:t>
              </w:r>
              <w:r w:rsidR="000508AB">
                <w:t xml:space="preserve"> con torre de control funcional</w:t>
              </w:r>
              <w:r w:rsidR="006F0D29">
                <w:t xml:space="preserve">, elaborado con uso de electrónica y programación </w:t>
              </w:r>
              <w:r w:rsidR="00423900">
                <w:t xml:space="preserve">de C++ </w:t>
              </w:r>
              <w:r>
                <w:t>de</w:t>
              </w:r>
              <w:r w:rsidR="006F0D29">
                <w:t xml:space="preserve"> </w:t>
              </w:r>
              <w:r w:rsidR="00423900">
                <w:t xml:space="preserve">una </w:t>
              </w:r>
              <w:r w:rsidR="00F236FC">
                <w:t xml:space="preserve">placa de </w:t>
              </w:r>
              <w:r w:rsidR="006F0D29">
                <w:t>Arduino</w:t>
              </w:r>
              <w:r w:rsidR="000508AB">
                <w:t xml:space="preserve">, integración </w:t>
              </w:r>
              <w:r w:rsidR="001C7B57">
                <w:t xml:space="preserve">de </w:t>
              </w:r>
              <w:r w:rsidR="000508AB">
                <w:t xml:space="preserve">sensores </w:t>
              </w:r>
              <w:r w:rsidR="00F13CE3">
                <w:t>y</w:t>
              </w:r>
              <w:r>
                <w:t xml:space="preserve"> </w:t>
              </w:r>
              <w:r w:rsidR="00F13CE3">
                <w:t>el</w:t>
              </w:r>
              <w:r w:rsidR="002400BC">
                <w:t>ementos decorativos</w:t>
              </w:r>
              <w:r>
                <w:t xml:space="preserve">. </w:t>
              </w:r>
            </w:p>
            <w:p w14:paraId="6D761B4B" w14:textId="708D4129" w:rsidR="004A7146" w:rsidRPr="005C1333" w:rsidRDefault="0000605D" w:rsidP="00FE69ED">
              <w:pPr>
                <w:pStyle w:val="Listaconvietas"/>
                <w:numPr>
                  <w:ilvl w:val="0"/>
                  <w:numId w:val="0"/>
                </w:numPr>
                <w:ind w:left="720"/>
                <w:jc w:val="both"/>
              </w:pPr>
              <w:r>
                <w:t>El sistema detecta</w:t>
              </w:r>
              <w:r w:rsidR="008A5B42">
                <w:t>ndo</w:t>
              </w:r>
              <w:r>
                <w:t xml:space="preserve"> objetos en un radio de 50cm y </w:t>
              </w:r>
              <w:r w:rsidR="008A5B42">
                <w:t xml:space="preserve">visualizándolos </w:t>
              </w:r>
              <w:r>
                <w:t>de forma dinámica en un monitor</w:t>
              </w:r>
              <w:r w:rsidR="008A5B42">
                <w:t>.</w:t>
              </w:r>
            </w:p>
          </w:sdtContent>
        </w:sdt>
      </w:sdtContent>
    </w:sdt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D17A97" w:rsidRPr="005C56FF" w14:paraId="08B07C38" w14:textId="77777777" w:rsidTr="00AD6F7F">
        <w:tc>
          <w:tcPr>
            <w:tcW w:w="9360" w:type="dxa"/>
          </w:tcPr>
          <w:p w14:paraId="28C7811A" w14:textId="071AC521" w:rsidR="00D17A97" w:rsidRPr="00F41B48" w:rsidRDefault="00A13346" w:rsidP="00AD6F7F">
            <w:pPr>
              <w:pStyle w:val="Ttulo2"/>
              <w:rPr>
                <w:b/>
                <w:bCs/>
              </w:rPr>
            </w:pPr>
            <w:r>
              <w:rPr>
                <w:b/>
                <w:bCs/>
                <w:caps w:val="0"/>
              </w:rPr>
              <w:t>ACTIVIDADES EXTRACURRICULARES</w:t>
            </w:r>
          </w:p>
        </w:tc>
      </w:tr>
    </w:tbl>
    <w:p w14:paraId="759A258A" w14:textId="77777777" w:rsidR="00D17A97" w:rsidRPr="005C56FF" w:rsidRDefault="00D17A97" w:rsidP="00D17A97">
      <w:pPr>
        <w:pStyle w:val="Espacioentretablas"/>
      </w:pPr>
    </w:p>
    <w:tbl>
      <w:tblPr>
        <w:tblStyle w:val="Tablaconcuadrcula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D17A97" w:rsidRPr="00F41B48" w14:paraId="2B3E8281" w14:textId="77777777" w:rsidTr="00135FBB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  <w:vAlign w:val="center"/>
          </w:tcPr>
          <w:p w14:paraId="37B56594" w14:textId="0C344DE6" w:rsidR="00D17A97" w:rsidRPr="00F41B48" w:rsidRDefault="00AF53B2" w:rsidP="00F65B20">
            <w:pPr>
              <w:rPr>
                <w:b w:val="0"/>
                <w:bCs/>
              </w:rPr>
            </w:pPr>
            <w:sdt>
              <w:sdtPr>
                <w:rPr>
                  <w:b w:val="0"/>
                  <w:bCs/>
                </w:rPr>
                <w:id w:val="-695471461"/>
                <w:placeholder>
                  <w:docPart w:val="28C7F6B3E4094DF6BABC10B16DAC4725"/>
                </w:placeholder>
                <w15:appearance w15:val="hidden"/>
              </w:sdtPr>
              <w:sdtEndPr/>
              <w:sdtContent>
                <w:r w:rsidR="00D17A97" w:rsidRPr="00F41B48">
                  <w:rPr>
                    <w:b w:val="0"/>
                    <w:bCs/>
                  </w:rPr>
                  <w:t xml:space="preserve">Podcast – </w:t>
                </w:r>
                <w:r w:rsidR="005D65E9">
                  <w:rPr>
                    <w:b w:val="0"/>
                    <w:bCs/>
                  </w:rPr>
                  <w:t>“</w:t>
                </w:r>
                <w:r w:rsidR="00D17A97">
                  <w:rPr>
                    <w:b w:val="0"/>
                    <w:bCs/>
                  </w:rPr>
                  <w:t>¿</w:t>
                </w:r>
                <w:r w:rsidR="00D17A97" w:rsidRPr="00F41B48">
                  <w:rPr>
                    <w:b w:val="0"/>
                    <w:bCs/>
                  </w:rPr>
                  <w:t>Como mejorar la comunicación con nuestros hijos</w:t>
                </w:r>
              </w:sdtContent>
            </w:sdt>
            <w:r w:rsidR="00D17A97">
              <w:rPr>
                <w:b w:val="0"/>
                <w:bCs/>
              </w:rPr>
              <w:t>?</w:t>
            </w:r>
            <w:r w:rsidR="005D65E9">
              <w:rPr>
                <w:b w:val="0"/>
                <w:bCs/>
              </w:rPr>
              <w:t>”</w:t>
            </w:r>
            <w:r w:rsidR="00D17A97" w:rsidRPr="00F41B48">
              <w:rPr>
                <w:b w:val="0"/>
                <w:bCs/>
              </w:rPr>
              <w:t>.</w:t>
            </w:r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  <w:vAlign w:val="center"/>
          </w:tcPr>
          <w:p w14:paraId="4506A6EC" w14:textId="77777777" w:rsidR="00D17A97" w:rsidRPr="00F41B48" w:rsidRDefault="00AF53B2" w:rsidP="00135FBB">
            <w:pPr>
              <w:jc w:val="right"/>
              <w:rPr>
                <w:b w:val="0"/>
                <w:bCs/>
                <w:i/>
                <w:iCs/>
              </w:rPr>
            </w:pPr>
            <w:sdt>
              <w:sdtPr>
                <w:rPr>
                  <w:b w:val="0"/>
                  <w:bCs/>
                  <w:i/>
                  <w:iCs/>
                </w:rPr>
                <w:id w:val="-1502340781"/>
                <w:placeholder>
                  <w:docPart w:val="52D994ED2A4C4F79BAD9C6120F30089F"/>
                </w:placeholder>
                <w15:appearance w15:val="hidden"/>
              </w:sdtPr>
              <w:sdtEndPr/>
              <w:sdtContent>
                <w:r w:rsidR="00D17A97" w:rsidRPr="00F41B48">
                  <w:rPr>
                    <w:b w:val="0"/>
                    <w:bCs/>
                    <w:i/>
                    <w:iCs/>
                  </w:rPr>
                  <w:t>Junio, 2025</w:t>
                </w:r>
              </w:sdtContent>
            </w:sdt>
          </w:p>
        </w:tc>
      </w:tr>
    </w:tbl>
    <w:sdt>
      <w:sdtPr>
        <w:rPr>
          <w:bCs/>
        </w:rPr>
        <w:id w:val="-439988464"/>
        <w:placeholder>
          <w:docPart w:val="6390A059295F495F9E28F09A9436D806"/>
        </w:placeholder>
        <w15:appearance w15:val="hidden"/>
      </w:sdtPr>
      <w:sdtEndPr/>
      <w:sdtContent>
        <w:p w14:paraId="49550EE7" w14:textId="6D4501D2" w:rsidR="00C24497" w:rsidRDefault="002B6101" w:rsidP="008C71B8">
          <w:pPr>
            <w:pStyle w:val="Listaconvietas"/>
            <w:numPr>
              <w:ilvl w:val="0"/>
              <w:numId w:val="0"/>
            </w:numPr>
            <w:ind w:left="720"/>
            <w:jc w:val="both"/>
            <w:rPr>
              <w:bCs/>
            </w:rPr>
          </w:pPr>
          <w:r>
            <w:rPr>
              <w:bCs/>
            </w:rPr>
            <w:t xml:space="preserve">Colaboración en </w:t>
          </w:r>
          <w:r w:rsidR="00F60E3D">
            <w:rPr>
              <w:bCs/>
            </w:rPr>
            <w:t xml:space="preserve">publicación de </w:t>
          </w:r>
          <w:r>
            <w:rPr>
              <w:bCs/>
            </w:rPr>
            <w:t>e</w:t>
          </w:r>
          <w:r w:rsidR="00C24497">
            <w:rPr>
              <w:bCs/>
            </w:rPr>
            <w:t xml:space="preserve">pisodio de </w:t>
          </w:r>
          <w:r w:rsidR="006B71DB">
            <w:rPr>
              <w:bCs/>
            </w:rPr>
            <w:t xml:space="preserve">“LMH </w:t>
          </w:r>
          <w:r w:rsidR="00C24497">
            <w:rPr>
              <w:bCs/>
            </w:rPr>
            <w:t>Podcast</w:t>
          </w:r>
          <w:r w:rsidR="006B71DB">
            <w:rPr>
              <w:bCs/>
            </w:rPr>
            <w:t>”</w:t>
          </w:r>
          <w:r w:rsidR="00616711">
            <w:rPr>
              <w:bCs/>
            </w:rPr>
            <w:t xml:space="preserve">, titulado </w:t>
          </w:r>
          <w:r w:rsidR="006B71DB">
            <w:rPr>
              <w:bCs/>
            </w:rPr>
            <w:t>“¿</w:t>
          </w:r>
          <w:r w:rsidR="006B71DB" w:rsidRPr="00F41B48">
            <w:rPr>
              <w:bCs/>
            </w:rPr>
            <w:t>Como mejorar la comunicación con nuestros hijos</w:t>
          </w:r>
          <w:r w:rsidR="006B71DB">
            <w:rPr>
              <w:bCs/>
            </w:rPr>
            <w:t>?”</w:t>
          </w:r>
          <w:r w:rsidR="00F60E3D">
            <w:rPr>
              <w:bCs/>
            </w:rPr>
            <w:t>,</w:t>
          </w:r>
          <w:r w:rsidR="006B71DB">
            <w:rPr>
              <w:bCs/>
            </w:rPr>
            <w:t xml:space="preserve"> </w:t>
          </w:r>
          <w:r w:rsidR="004217F7">
            <w:rPr>
              <w:bCs/>
            </w:rPr>
            <w:t>con el tema</w:t>
          </w:r>
          <w:r w:rsidR="00FE69ED">
            <w:rPr>
              <w:bCs/>
            </w:rPr>
            <w:t xml:space="preserve"> </w:t>
          </w:r>
          <w:r w:rsidR="004217F7">
            <w:rPr>
              <w:bCs/>
            </w:rPr>
            <w:t>“Comunicación Familiar</w:t>
          </w:r>
          <w:r w:rsidR="006B3064">
            <w:rPr>
              <w:bCs/>
            </w:rPr>
            <w:t>”</w:t>
          </w:r>
          <w:r w:rsidR="004217F7">
            <w:rPr>
              <w:bCs/>
            </w:rPr>
            <w:t>.</w:t>
          </w:r>
        </w:p>
        <w:p w14:paraId="3C5F3BD7" w14:textId="467A63B0" w:rsidR="00D17A97" w:rsidRDefault="00297C9A" w:rsidP="00EA0C89">
          <w:pPr>
            <w:pStyle w:val="Listaconvietas"/>
            <w:numPr>
              <w:ilvl w:val="0"/>
              <w:numId w:val="0"/>
            </w:numPr>
            <w:ind w:left="720"/>
            <w:jc w:val="both"/>
            <w:rPr>
              <w:bCs/>
            </w:rPr>
          </w:pPr>
          <w:r>
            <w:rPr>
              <w:bCs/>
            </w:rPr>
            <w:t>Elaboración de episodio de Podcast para el Liceo Militar de Honduras</w:t>
          </w:r>
          <w:r w:rsidR="0055747D">
            <w:rPr>
              <w:bCs/>
            </w:rPr>
            <w:t xml:space="preserve">, </w:t>
          </w:r>
          <w:r w:rsidR="0023326B">
            <w:rPr>
              <w:bCs/>
            </w:rPr>
            <w:t xml:space="preserve">siendo el </w:t>
          </w:r>
          <w:r w:rsidR="0055747D">
            <w:rPr>
              <w:bCs/>
            </w:rPr>
            <w:t>r</w:t>
          </w:r>
          <w:r w:rsidR="00AA61AD" w:rsidRPr="0055747D">
            <w:rPr>
              <w:bCs/>
            </w:rPr>
            <w:t xml:space="preserve">esponsable de la redacción del guion, así como de la creación del </w:t>
          </w:r>
          <w:proofErr w:type="spellStart"/>
          <w:r w:rsidR="00AA61AD" w:rsidRPr="0055747D">
            <w:rPr>
              <w:bCs/>
            </w:rPr>
            <w:t>intro</w:t>
          </w:r>
          <w:proofErr w:type="spellEnd"/>
          <w:r w:rsidR="00AA61AD" w:rsidRPr="0055747D">
            <w:rPr>
              <w:bCs/>
            </w:rPr>
            <w:t xml:space="preserve"> y </w:t>
          </w:r>
          <w:proofErr w:type="spellStart"/>
          <w:r w:rsidR="00AA61AD" w:rsidRPr="0055747D">
            <w:rPr>
              <w:bCs/>
            </w:rPr>
            <w:t>outro</w:t>
          </w:r>
          <w:proofErr w:type="spellEnd"/>
          <w:r w:rsidR="0048591F" w:rsidRPr="0055747D">
            <w:rPr>
              <w:bCs/>
            </w:rPr>
            <w:t xml:space="preserve"> del episodio</w:t>
          </w:r>
          <w:r w:rsidR="004217F7" w:rsidRPr="0055747D">
            <w:rPr>
              <w:bCs/>
            </w:rPr>
            <w:t>.</w:t>
          </w:r>
        </w:p>
      </w:sdtContent>
    </w:sdt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E15D50" w:rsidRPr="005C56FF" w14:paraId="227D84BD" w14:textId="77777777" w:rsidTr="002A0F63">
        <w:tc>
          <w:tcPr>
            <w:tcW w:w="9360" w:type="dxa"/>
          </w:tcPr>
          <w:p w14:paraId="50031D07" w14:textId="46E07987" w:rsidR="00E15D50" w:rsidRPr="00F41B48" w:rsidRDefault="00A13346" w:rsidP="002A0F63">
            <w:pPr>
              <w:pStyle w:val="Ttulo2"/>
              <w:rPr>
                <w:b/>
                <w:bCs/>
              </w:rPr>
            </w:pPr>
            <w:r>
              <w:rPr>
                <w:b/>
                <w:bCs/>
                <w:caps w:val="0"/>
              </w:rPr>
              <w:t>REFERENCIAS</w:t>
            </w:r>
          </w:p>
        </w:tc>
      </w:tr>
    </w:tbl>
    <w:p w14:paraId="445A0F6A" w14:textId="77777777" w:rsidR="00E15D50" w:rsidRPr="005C56FF" w:rsidRDefault="00E15D50" w:rsidP="00E15D50">
      <w:pPr>
        <w:pStyle w:val="Espacioentretablas"/>
      </w:pPr>
    </w:p>
    <w:tbl>
      <w:tblPr>
        <w:tblStyle w:val="Tablaconcuadrcula"/>
        <w:tblW w:w="93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1985"/>
      </w:tblGrid>
      <w:tr w:rsidR="00237B95" w:rsidRPr="00F41B48" w14:paraId="7FE392C2" w14:textId="4F433F8C" w:rsidTr="0023326B">
        <w:trPr>
          <w:trHeight w:val="263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9901D" w14:textId="30C38D78" w:rsidR="00237B95" w:rsidRPr="00246B3E" w:rsidRDefault="00237B95" w:rsidP="00AB2930">
            <w:pPr>
              <w:rPr>
                <w:b w:val="0"/>
              </w:rPr>
            </w:pPr>
            <w:r w:rsidRPr="00246B3E">
              <w:rPr>
                <w:b w:val="0"/>
              </w:rPr>
              <w:t>Luis Romero – Docente supervisor de práctica profesional.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9B899" w14:textId="3ED7ADED" w:rsidR="00237B95" w:rsidRDefault="00B21EC9" w:rsidP="00237B95">
            <w:pPr>
              <w:jc w:val="right"/>
              <w:rPr>
                <w:b w:val="0"/>
                <w:i/>
                <w:iCs/>
              </w:rPr>
            </w:pPr>
            <w:r w:rsidRPr="00CA17FC">
              <w:rPr>
                <w:b w:val="0"/>
                <w:bCs/>
                <w:i/>
                <w:iCs/>
              </w:rPr>
              <w:t>+504 9326-3300</w:t>
            </w:r>
          </w:p>
        </w:tc>
      </w:tr>
    </w:tbl>
    <w:p w14:paraId="7288CB2A" w14:textId="098469CB" w:rsidR="00F65B20" w:rsidRPr="00B21EC9" w:rsidRDefault="00B21EC9" w:rsidP="008D416E">
      <w:pPr>
        <w:ind w:firstLine="720"/>
        <w:rPr>
          <w:rStyle w:val="Hipervnculo"/>
          <w:color w:val="auto"/>
          <w:u w:val="none"/>
        </w:rPr>
      </w:pPr>
      <w:r>
        <w:rPr>
          <w:b w:val="0"/>
          <w:bCs/>
          <w:i/>
          <w:iCs/>
        </w:rPr>
        <w:t>Liceo Militar de Honduras.</w:t>
      </w:r>
    </w:p>
    <w:sectPr w:rsidR="00F65B20" w:rsidRPr="00B21EC9" w:rsidSect="0023326B">
      <w:pgSz w:w="11906" w:h="16838" w:code="9"/>
      <w:pgMar w:top="709" w:right="1274" w:bottom="42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FBCC2" w14:textId="77777777" w:rsidR="00BB4D44" w:rsidRDefault="00BB4D44" w:rsidP="007E0E93">
      <w:pPr>
        <w:spacing w:after="0" w:line="240" w:lineRule="auto"/>
      </w:pPr>
      <w:r>
        <w:separator/>
      </w:r>
    </w:p>
  </w:endnote>
  <w:endnote w:type="continuationSeparator" w:id="0">
    <w:p w14:paraId="6974E059" w14:textId="77777777" w:rsidR="00BB4D44" w:rsidRDefault="00BB4D44" w:rsidP="007E0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MTPro-Italic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CC093" w14:textId="77777777" w:rsidR="00BB4D44" w:rsidRDefault="00BB4D44" w:rsidP="007E0E93">
      <w:pPr>
        <w:spacing w:after="0" w:line="240" w:lineRule="auto"/>
      </w:pPr>
      <w:r>
        <w:separator/>
      </w:r>
    </w:p>
  </w:footnote>
  <w:footnote w:type="continuationSeparator" w:id="0">
    <w:p w14:paraId="13F5D237" w14:textId="77777777" w:rsidR="00BB4D44" w:rsidRDefault="00BB4D44" w:rsidP="007E0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DB3EAC"/>
    <w:multiLevelType w:val="hybridMultilevel"/>
    <w:tmpl w:val="FCDC32F8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32D12"/>
    <w:multiLevelType w:val="hybridMultilevel"/>
    <w:tmpl w:val="54046E1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11474"/>
    <w:multiLevelType w:val="hybridMultilevel"/>
    <w:tmpl w:val="A6B0485E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AC5B95"/>
    <w:multiLevelType w:val="hybridMultilevel"/>
    <w:tmpl w:val="47BECE0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876A3"/>
    <w:multiLevelType w:val="hybridMultilevel"/>
    <w:tmpl w:val="43546ED6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9758B4"/>
    <w:multiLevelType w:val="hybridMultilevel"/>
    <w:tmpl w:val="9390982E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D21A93"/>
    <w:multiLevelType w:val="hybridMultilevel"/>
    <w:tmpl w:val="7C8ED02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F847D6"/>
    <w:multiLevelType w:val="hybridMultilevel"/>
    <w:tmpl w:val="09543722"/>
    <w:lvl w:ilvl="0" w:tplc="46FEEA8E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5D5234"/>
    <w:multiLevelType w:val="hybridMultilevel"/>
    <w:tmpl w:val="AE6CDC3C"/>
    <w:lvl w:ilvl="0" w:tplc="4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0F517F8"/>
    <w:multiLevelType w:val="hybridMultilevel"/>
    <w:tmpl w:val="1A1288D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070C9A"/>
    <w:multiLevelType w:val="multilevel"/>
    <w:tmpl w:val="83AA9936"/>
    <w:lvl w:ilvl="0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aconvietas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aconvietas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aconvietas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aconvietas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D4D1C6A"/>
    <w:multiLevelType w:val="multilevel"/>
    <w:tmpl w:val="A186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5B57DCC"/>
    <w:multiLevelType w:val="hybridMultilevel"/>
    <w:tmpl w:val="AEC2CA6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81726">
    <w:abstractNumId w:val="19"/>
  </w:num>
  <w:num w:numId="2" w16cid:durableId="208499492">
    <w:abstractNumId w:val="29"/>
  </w:num>
  <w:num w:numId="3" w16cid:durableId="733358831">
    <w:abstractNumId w:val="8"/>
  </w:num>
  <w:num w:numId="4" w16cid:durableId="700475163">
    <w:abstractNumId w:val="26"/>
  </w:num>
  <w:num w:numId="5" w16cid:durableId="1963490968">
    <w:abstractNumId w:val="16"/>
  </w:num>
  <w:num w:numId="6" w16cid:durableId="374744320">
    <w:abstractNumId w:val="9"/>
  </w:num>
  <w:num w:numId="7" w16cid:durableId="931669694">
    <w:abstractNumId w:val="6"/>
  </w:num>
  <w:num w:numId="8" w16cid:durableId="963853787">
    <w:abstractNumId w:val="15"/>
  </w:num>
  <w:num w:numId="9" w16cid:durableId="123549603">
    <w:abstractNumId w:val="13"/>
  </w:num>
  <w:num w:numId="10" w16cid:durableId="1309941647">
    <w:abstractNumId w:val="27"/>
  </w:num>
  <w:num w:numId="11" w16cid:durableId="404760913">
    <w:abstractNumId w:val="12"/>
  </w:num>
  <w:num w:numId="12" w16cid:durableId="2018582123">
    <w:abstractNumId w:val="14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24"/>
  </w:num>
  <w:num w:numId="19" w16cid:durableId="1913809978">
    <w:abstractNumId w:val="22"/>
  </w:num>
  <w:num w:numId="20" w16cid:durableId="563099596">
    <w:abstractNumId w:val="18"/>
  </w:num>
  <w:num w:numId="21" w16cid:durableId="104665493">
    <w:abstractNumId w:val="11"/>
  </w:num>
  <w:num w:numId="22" w16cid:durableId="1888104328">
    <w:abstractNumId w:val="17"/>
  </w:num>
  <w:num w:numId="23" w16cid:durableId="1923568378">
    <w:abstractNumId w:val="5"/>
  </w:num>
  <w:num w:numId="24" w16cid:durableId="174542412">
    <w:abstractNumId w:val="7"/>
  </w:num>
  <w:num w:numId="25" w16cid:durableId="394939030">
    <w:abstractNumId w:val="10"/>
  </w:num>
  <w:num w:numId="26" w16cid:durableId="841552464">
    <w:abstractNumId w:val="20"/>
  </w:num>
  <w:num w:numId="27" w16cid:durableId="1914001769">
    <w:abstractNumId w:val="23"/>
  </w:num>
  <w:num w:numId="28" w16cid:durableId="1295796639">
    <w:abstractNumId w:val="21"/>
  </w:num>
  <w:num w:numId="29" w16cid:durableId="424962618">
    <w:abstractNumId w:val="28"/>
  </w:num>
  <w:num w:numId="30" w16cid:durableId="87454258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D44"/>
    <w:rsid w:val="00003684"/>
    <w:rsid w:val="00005FEC"/>
    <w:rsid w:val="0000605D"/>
    <w:rsid w:val="0001053B"/>
    <w:rsid w:val="000138F1"/>
    <w:rsid w:val="00016D3E"/>
    <w:rsid w:val="00024D99"/>
    <w:rsid w:val="00025888"/>
    <w:rsid w:val="00034A9E"/>
    <w:rsid w:val="000508AB"/>
    <w:rsid w:val="00054A06"/>
    <w:rsid w:val="00062E88"/>
    <w:rsid w:val="00064BB0"/>
    <w:rsid w:val="00074D45"/>
    <w:rsid w:val="00084F0C"/>
    <w:rsid w:val="00092749"/>
    <w:rsid w:val="00095D26"/>
    <w:rsid w:val="000A214E"/>
    <w:rsid w:val="000A3FB3"/>
    <w:rsid w:val="000A7A1D"/>
    <w:rsid w:val="000B4CAB"/>
    <w:rsid w:val="000C7024"/>
    <w:rsid w:val="000D74C7"/>
    <w:rsid w:val="000E1662"/>
    <w:rsid w:val="000E29BF"/>
    <w:rsid w:val="00102CB8"/>
    <w:rsid w:val="00113181"/>
    <w:rsid w:val="00115755"/>
    <w:rsid w:val="00130EA9"/>
    <w:rsid w:val="00135FBB"/>
    <w:rsid w:val="001368B3"/>
    <w:rsid w:val="00154343"/>
    <w:rsid w:val="0015451B"/>
    <w:rsid w:val="0016682E"/>
    <w:rsid w:val="001728A6"/>
    <w:rsid w:val="00172F1C"/>
    <w:rsid w:val="00176700"/>
    <w:rsid w:val="00186E42"/>
    <w:rsid w:val="00190ABF"/>
    <w:rsid w:val="001C55AB"/>
    <w:rsid w:val="001C7B57"/>
    <w:rsid w:val="001D1C96"/>
    <w:rsid w:val="001F061E"/>
    <w:rsid w:val="0020148B"/>
    <w:rsid w:val="00201B6F"/>
    <w:rsid w:val="00202C4B"/>
    <w:rsid w:val="00206A40"/>
    <w:rsid w:val="002073B6"/>
    <w:rsid w:val="00221D58"/>
    <w:rsid w:val="00230F2F"/>
    <w:rsid w:val="00231796"/>
    <w:rsid w:val="0023326B"/>
    <w:rsid w:val="002335AF"/>
    <w:rsid w:val="0023669A"/>
    <w:rsid w:val="00237B95"/>
    <w:rsid w:val="002400BC"/>
    <w:rsid w:val="00240B68"/>
    <w:rsid w:val="00246B3E"/>
    <w:rsid w:val="00256C1D"/>
    <w:rsid w:val="002603C2"/>
    <w:rsid w:val="00261257"/>
    <w:rsid w:val="002616CE"/>
    <w:rsid w:val="00262D63"/>
    <w:rsid w:val="00285E78"/>
    <w:rsid w:val="002911B9"/>
    <w:rsid w:val="00297C9A"/>
    <w:rsid w:val="002A338B"/>
    <w:rsid w:val="002A35BB"/>
    <w:rsid w:val="002B06F9"/>
    <w:rsid w:val="002B6101"/>
    <w:rsid w:val="003061BD"/>
    <w:rsid w:val="00310717"/>
    <w:rsid w:val="00315D21"/>
    <w:rsid w:val="00316C32"/>
    <w:rsid w:val="003222AD"/>
    <w:rsid w:val="00322E2B"/>
    <w:rsid w:val="00326B3A"/>
    <w:rsid w:val="003336C4"/>
    <w:rsid w:val="00336D74"/>
    <w:rsid w:val="0034285C"/>
    <w:rsid w:val="00345461"/>
    <w:rsid w:val="00345A82"/>
    <w:rsid w:val="00350F30"/>
    <w:rsid w:val="00353E47"/>
    <w:rsid w:val="00375981"/>
    <w:rsid w:val="00386CB1"/>
    <w:rsid w:val="003A217C"/>
    <w:rsid w:val="003A29E4"/>
    <w:rsid w:val="003A3FC6"/>
    <w:rsid w:val="003B1850"/>
    <w:rsid w:val="003B40D9"/>
    <w:rsid w:val="003B53D9"/>
    <w:rsid w:val="003E4EBF"/>
    <w:rsid w:val="00404A2E"/>
    <w:rsid w:val="00405AF2"/>
    <w:rsid w:val="00407BB1"/>
    <w:rsid w:val="00413570"/>
    <w:rsid w:val="004217F7"/>
    <w:rsid w:val="00423900"/>
    <w:rsid w:val="004255EA"/>
    <w:rsid w:val="00425BB5"/>
    <w:rsid w:val="00430E6E"/>
    <w:rsid w:val="00433D71"/>
    <w:rsid w:val="00441A4E"/>
    <w:rsid w:val="00445F30"/>
    <w:rsid w:val="0045475B"/>
    <w:rsid w:val="00463E72"/>
    <w:rsid w:val="004653D5"/>
    <w:rsid w:val="004756B7"/>
    <w:rsid w:val="00482331"/>
    <w:rsid w:val="0048591F"/>
    <w:rsid w:val="004869E6"/>
    <w:rsid w:val="00490705"/>
    <w:rsid w:val="00492646"/>
    <w:rsid w:val="004A7146"/>
    <w:rsid w:val="004B1412"/>
    <w:rsid w:val="004B57D1"/>
    <w:rsid w:val="004C00CA"/>
    <w:rsid w:val="004C68D9"/>
    <w:rsid w:val="004D6840"/>
    <w:rsid w:val="004E0336"/>
    <w:rsid w:val="004E7B5B"/>
    <w:rsid w:val="005076E9"/>
    <w:rsid w:val="00507824"/>
    <w:rsid w:val="00510FAC"/>
    <w:rsid w:val="00521D90"/>
    <w:rsid w:val="005229A6"/>
    <w:rsid w:val="005301B0"/>
    <w:rsid w:val="00532DD2"/>
    <w:rsid w:val="00540F4D"/>
    <w:rsid w:val="00544710"/>
    <w:rsid w:val="00547612"/>
    <w:rsid w:val="005539EB"/>
    <w:rsid w:val="0055747D"/>
    <w:rsid w:val="00576705"/>
    <w:rsid w:val="00582301"/>
    <w:rsid w:val="00584E45"/>
    <w:rsid w:val="005931B3"/>
    <w:rsid w:val="00594845"/>
    <w:rsid w:val="00595227"/>
    <w:rsid w:val="005953C2"/>
    <w:rsid w:val="0059554A"/>
    <w:rsid w:val="005979F5"/>
    <w:rsid w:val="005A170C"/>
    <w:rsid w:val="005A2B45"/>
    <w:rsid w:val="005C1333"/>
    <w:rsid w:val="005C3CB9"/>
    <w:rsid w:val="005C56FF"/>
    <w:rsid w:val="005D339C"/>
    <w:rsid w:val="005D3E58"/>
    <w:rsid w:val="005D59BB"/>
    <w:rsid w:val="005D6159"/>
    <w:rsid w:val="005D65E9"/>
    <w:rsid w:val="005E5C6C"/>
    <w:rsid w:val="005F155B"/>
    <w:rsid w:val="005F6764"/>
    <w:rsid w:val="00610599"/>
    <w:rsid w:val="00616711"/>
    <w:rsid w:val="00631929"/>
    <w:rsid w:val="00633979"/>
    <w:rsid w:val="006346EC"/>
    <w:rsid w:val="006359D2"/>
    <w:rsid w:val="00644C3D"/>
    <w:rsid w:val="00662603"/>
    <w:rsid w:val="00670EAB"/>
    <w:rsid w:val="00672B38"/>
    <w:rsid w:val="00672B6E"/>
    <w:rsid w:val="00680419"/>
    <w:rsid w:val="006A1222"/>
    <w:rsid w:val="006B3064"/>
    <w:rsid w:val="006B71DB"/>
    <w:rsid w:val="006C4920"/>
    <w:rsid w:val="006C7EB0"/>
    <w:rsid w:val="006E3772"/>
    <w:rsid w:val="006E79A3"/>
    <w:rsid w:val="006F0D29"/>
    <w:rsid w:val="007034D6"/>
    <w:rsid w:val="007065D1"/>
    <w:rsid w:val="00712B5F"/>
    <w:rsid w:val="007133C8"/>
    <w:rsid w:val="00747446"/>
    <w:rsid w:val="00751FF1"/>
    <w:rsid w:val="00777262"/>
    <w:rsid w:val="00781FA7"/>
    <w:rsid w:val="00790FA3"/>
    <w:rsid w:val="007940C3"/>
    <w:rsid w:val="00795054"/>
    <w:rsid w:val="007A5255"/>
    <w:rsid w:val="007B52C0"/>
    <w:rsid w:val="007C6E17"/>
    <w:rsid w:val="007C6F26"/>
    <w:rsid w:val="007D1F1C"/>
    <w:rsid w:val="007D2EEB"/>
    <w:rsid w:val="007E0E93"/>
    <w:rsid w:val="007E1B68"/>
    <w:rsid w:val="007E4341"/>
    <w:rsid w:val="00800F92"/>
    <w:rsid w:val="008228A2"/>
    <w:rsid w:val="00824EA7"/>
    <w:rsid w:val="00831CCA"/>
    <w:rsid w:val="0083375F"/>
    <w:rsid w:val="008416D6"/>
    <w:rsid w:val="0084324B"/>
    <w:rsid w:val="00845CE1"/>
    <w:rsid w:val="0085006E"/>
    <w:rsid w:val="00882FF9"/>
    <w:rsid w:val="008A14C2"/>
    <w:rsid w:val="008A2E27"/>
    <w:rsid w:val="008A5B42"/>
    <w:rsid w:val="008B3EFA"/>
    <w:rsid w:val="008B4742"/>
    <w:rsid w:val="008B7826"/>
    <w:rsid w:val="008C5765"/>
    <w:rsid w:val="008C71B8"/>
    <w:rsid w:val="008D050A"/>
    <w:rsid w:val="008D33C9"/>
    <w:rsid w:val="008D416E"/>
    <w:rsid w:val="008E4B58"/>
    <w:rsid w:val="008E5BD4"/>
    <w:rsid w:val="008E739D"/>
    <w:rsid w:val="008F5B0F"/>
    <w:rsid w:val="008F767F"/>
    <w:rsid w:val="0090004D"/>
    <w:rsid w:val="00912055"/>
    <w:rsid w:val="00912558"/>
    <w:rsid w:val="00917497"/>
    <w:rsid w:val="009239D6"/>
    <w:rsid w:val="00925FF6"/>
    <w:rsid w:val="00926C97"/>
    <w:rsid w:val="0094072E"/>
    <w:rsid w:val="009414FC"/>
    <w:rsid w:val="00946CF7"/>
    <w:rsid w:val="00947F77"/>
    <w:rsid w:val="00951CFD"/>
    <w:rsid w:val="00952342"/>
    <w:rsid w:val="009523F0"/>
    <w:rsid w:val="00961FB5"/>
    <w:rsid w:val="009675C4"/>
    <w:rsid w:val="00980E4A"/>
    <w:rsid w:val="00983E94"/>
    <w:rsid w:val="00990724"/>
    <w:rsid w:val="00991EA9"/>
    <w:rsid w:val="0099648E"/>
    <w:rsid w:val="009A03B6"/>
    <w:rsid w:val="009A25AE"/>
    <w:rsid w:val="009A2F49"/>
    <w:rsid w:val="009A420F"/>
    <w:rsid w:val="009A5DC0"/>
    <w:rsid w:val="009A7D6F"/>
    <w:rsid w:val="009B2DE3"/>
    <w:rsid w:val="009B5498"/>
    <w:rsid w:val="009D465B"/>
    <w:rsid w:val="009E22EE"/>
    <w:rsid w:val="009E53E0"/>
    <w:rsid w:val="009E688A"/>
    <w:rsid w:val="009F0E0A"/>
    <w:rsid w:val="009F638A"/>
    <w:rsid w:val="009F671C"/>
    <w:rsid w:val="00A06161"/>
    <w:rsid w:val="00A06BF5"/>
    <w:rsid w:val="00A13346"/>
    <w:rsid w:val="00A15FB5"/>
    <w:rsid w:val="00A26449"/>
    <w:rsid w:val="00A30C08"/>
    <w:rsid w:val="00A370CB"/>
    <w:rsid w:val="00A4296A"/>
    <w:rsid w:val="00A451D9"/>
    <w:rsid w:val="00A47A61"/>
    <w:rsid w:val="00A53AB9"/>
    <w:rsid w:val="00A67296"/>
    <w:rsid w:val="00A67F1D"/>
    <w:rsid w:val="00A738F9"/>
    <w:rsid w:val="00A76925"/>
    <w:rsid w:val="00A80490"/>
    <w:rsid w:val="00A831A1"/>
    <w:rsid w:val="00A9341E"/>
    <w:rsid w:val="00A935CA"/>
    <w:rsid w:val="00A949FC"/>
    <w:rsid w:val="00AA0A88"/>
    <w:rsid w:val="00AA61AD"/>
    <w:rsid w:val="00AB791B"/>
    <w:rsid w:val="00AB7D38"/>
    <w:rsid w:val="00AC63DE"/>
    <w:rsid w:val="00AD020D"/>
    <w:rsid w:val="00AD7936"/>
    <w:rsid w:val="00AE1CC4"/>
    <w:rsid w:val="00AE2A33"/>
    <w:rsid w:val="00AE6FE8"/>
    <w:rsid w:val="00AF53B2"/>
    <w:rsid w:val="00B050D2"/>
    <w:rsid w:val="00B060BA"/>
    <w:rsid w:val="00B13B26"/>
    <w:rsid w:val="00B14AFB"/>
    <w:rsid w:val="00B15991"/>
    <w:rsid w:val="00B21EC9"/>
    <w:rsid w:val="00B378B5"/>
    <w:rsid w:val="00B37F5B"/>
    <w:rsid w:val="00B44E9E"/>
    <w:rsid w:val="00B47A68"/>
    <w:rsid w:val="00B650FA"/>
    <w:rsid w:val="00B676AD"/>
    <w:rsid w:val="00B70573"/>
    <w:rsid w:val="00B816DB"/>
    <w:rsid w:val="00B8310C"/>
    <w:rsid w:val="00B91E55"/>
    <w:rsid w:val="00B922E2"/>
    <w:rsid w:val="00B931F8"/>
    <w:rsid w:val="00B94742"/>
    <w:rsid w:val="00B9702B"/>
    <w:rsid w:val="00BA1655"/>
    <w:rsid w:val="00BA1F7D"/>
    <w:rsid w:val="00BA4471"/>
    <w:rsid w:val="00BB0093"/>
    <w:rsid w:val="00BB1504"/>
    <w:rsid w:val="00BB4D44"/>
    <w:rsid w:val="00BD6531"/>
    <w:rsid w:val="00BF20E4"/>
    <w:rsid w:val="00BF5DA5"/>
    <w:rsid w:val="00C119FF"/>
    <w:rsid w:val="00C13DC0"/>
    <w:rsid w:val="00C201B6"/>
    <w:rsid w:val="00C23FF2"/>
    <w:rsid w:val="00C24497"/>
    <w:rsid w:val="00C360DD"/>
    <w:rsid w:val="00C404D6"/>
    <w:rsid w:val="00C43FF9"/>
    <w:rsid w:val="00C50052"/>
    <w:rsid w:val="00C566BD"/>
    <w:rsid w:val="00C57F27"/>
    <w:rsid w:val="00C61E63"/>
    <w:rsid w:val="00C6283E"/>
    <w:rsid w:val="00C62E6A"/>
    <w:rsid w:val="00C73E1E"/>
    <w:rsid w:val="00C7525A"/>
    <w:rsid w:val="00C778F0"/>
    <w:rsid w:val="00C824B9"/>
    <w:rsid w:val="00C941B1"/>
    <w:rsid w:val="00CA17FC"/>
    <w:rsid w:val="00CB7D06"/>
    <w:rsid w:val="00CC024B"/>
    <w:rsid w:val="00D00D9C"/>
    <w:rsid w:val="00D04515"/>
    <w:rsid w:val="00D104D9"/>
    <w:rsid w:val="00D17A97"/>
    <w:rsid w:val="00D21370"/>
    <w:rsid w:val="00D243C0"/>
    <w:rsid w:val="00D26A6D"/>
    <w:rsid w:val="00D3309C"/>
    <w:rsid w:val="00D608C2"/>
    <w:rsid w:val="00D6111E"/>
    <w:rsid w:val="00D778AB"/>
    <w:rsid w:val="00D85AF8"/>
    <w:rsid w:val="00DA4C27"/>
    <w:rsid w:val="00DA5F79"/>
    <w:rsid w:val="00DA6367"/>
    <w:rsid w:val="00DA6E76"/>
    <w:rsid w:val="00DA7151"/>
    <w:rsid w:val="00DB0671"/>
    <w:rsid w:val="00DC490D"/>
    <w:rsid w:val="00DC788B"/>
    <w:rsid w:val="00DE0CA9"/>
    <w:rsid w:val="00DE7C9F"/>
    <w:rsid w:val="00DF3834"/>
    <w:rsid w:val="00DF4A5E"/>
    <w:rsid w:val="00DF717C"/>
    <w:rsid w:val="00E00A21"/>
    <w:rsid w:val="00E15D50"/>
    <w:rsid w:val="00E22A04"/>
    <w:rsid w:val="00E258D8"/>
    <w:rsid w:val="00E40600"/>
    <w:rsid w:val="00E5517D"/>
    <w:rsid w:val="00E70A6F"/>
    <w:rsid w:val="00E97F98"/>
    <w:rsid w:val="00EA0C89"/>
    <w:rsid w:val="00EA4F55"/>
    <w:rsid w:val="00EA7284"/>
    <w:rsid w:val="00EB23AF"/>
    <w:rsid w:val="00EB23F9"/>
    <w:rsid w:val="00EB66FB"/>
    <w:rsid w:val="00EC189A"/>
    <w:rsid w:val="00EC6576"/>
    <w:rsid w:val="00EE4418"/>
    <w:rsid w:val="00EF2B8F"/>
    <w:rsid w:val="00EF74BA"/>
    <w:rsid w:val="00F07D90"/>
    <w:rsid w:val="00F13413"/>
    <w:rsid w:val="00F13CE3"/>
    <w:rsid w:val="00F236FC"/>
    <w:rsid w:val="00F25E5D"/>
    <w:rsid w:val="00F346DC"/>
    <w:rsid w:val="00F41B48"/>
    <w:rsid w:val="00F42E68"/>
    <w:rsid w:val="00F437D0"/>
    <w:rsid w:val="00F44C15"/>
    <w:rsid w:val="00F4784E"/>
    <w:rsid w:val="00F50121"/>
    <w:rsid w:val="00F50F2C"/>
    <w:rsid w:val="00F51B6E"/>
    <w:rsid w:val="00F60E3D"/>
    <w:rsid w:val="00F65B20"/>
    <w:rsid w:val="00F677E6"/>
    <w:rsid w:val="00F74F40"/>
    <w:rsid w:val="00F819F9"/>
    <w:rsid w:val="00F83760"/>
    <w:rsid w:val="00F84BD9"/>
    <w:rsid w:val="00F9176F"/>
    <w:rsid w:val="00F921EC"/>
    <w:rsid w:val="00F97471"/>
    <w:rsid w:val="00FA147B"/>
    <w:rsid w:val="00FB7765"/>
    <w:rsid w:val="00FC1E91"/>
    <w:rsid w:val="00FC4729"/>
    <w:rsid w:val="00FD5339"/>
    <w:rsid w:val="00FE0A9E"/>
    <w:rsid w:val="00FE22D8"/>
    <w:rsid w:val="00FE3987"/>
    <w:rsid w:val="00FE4517"/>
    <w:rsid w:val="00FE69ED"/>
    <w:rsid w:val="00FE6E58"/>
    <w:rsid w:val="00FE7EBB"/>
    <w:rsid w:val="00FF73F1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;"/>
  <w14:docId w14:val="1F5501A0"/>
  <w15:chartTrackingRefBased/>
  <w15:docId w15:val="{D4A81752-5613-4735-A6A4-513A6889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after="8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370"/>
    <w:rPr>
      <w:b/>
      <w:color w:val="000000" w:themeColor="text1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DA4C27"/>
    <w:pPr>
      <w:keepNext/>
      <w:keepLines/>
      <w:spacing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316C32"/>
    <w:pPr>
      <w:keepNext/>
      <w:keepLines/>
      <w:spacing w:before="16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Ttulo3">
    <w:name w:val="heading 3"/>
    <w:basedOn w:val="Normal"/>
    <w:next w:val="Normal"/>
    <w:link w:val="Ttulo3C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semiHidden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Cita">
    <w:name w:val="Quote"/>
    <w:basedOn w:val="Normal"/>
    <w:next w:val="Normal"/>
    <w:link w:val="CitaC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Prrafodelista">
    <w:name w:val="List Paragraph"/>
    <w:basedOn w:val="Normal"/>
    <w:uiPriority w:val="34"/>
    <w:rsid w:val="005F155B"/>
    <w:pPr>
      <w:ind w:left="720"/>
      <w:contextualSpacing/>
    </w:pPr>
    <w:rPr>
      <w:b w:val="0"/>
    </w:rPr>
  </w:style>
  <w:style w:type="table" w:styleId="Tablaconcuadrcula">
    <w:name w:val="Table Grid"/>
    <w:basedOn w:val="Tabla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F9176F"/>
    <w:rPr>
      <w:color w:val="666666"/>
    </w:rPr>
  </w:style>
  <w:style w:type="paragraph" w:styleId="Listaconvietas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aconvietas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Sinnegrita">
    <w:name w:val="Sin negrita"/>
    <w:uiPriority w:val="1"/>
    <w:qFormat/>
    <w:rsid w:val="00316C32"/>
    <w:rPr>
      <w:b/>
      <w:bCs/>
      <w:color w:val="auto"/>
    </w:rPr>
  </w:style>
  <w:style w:type="paragraph" w:customStyle="1" w:styleId="Espacioentretablas">
    <w:name w:val="Espacio entre tabla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Informacindelauniversidad">
    <w:name w:val="Información de la universidad"/>
    <w:basedOn w:val="Listaconvietas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Informacindecontacto">
    <w:name w:val="Información de contacto"/>
    <w:basedOn w:val="Normal"/>
    <w:qFormat/>
    <w:rsid w:val="002073B6"/>
    <w:rPr>
      <w:rFonts w:asciiTheme="majorHAnsi" w:hAnsiTheme="majorHAnsi"/>
      <w:b w:val="0"/>
    </w:rPr>
  </w:style>
  <w:style w:type="paragraph" w:styleId="Encabezado">
    <w:name w:val="header"/>
    <w:basedOn w:val="Normal"/>
    <w:link w:val="EncabezadoCar"/>
    <w:uiPriority w:val="99"/>
    <w:unhideWhenUsed/>
    <w:rsid w:val="007E0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E93"/>
    <w:rPr>
      <w:b/>
      <w:color w:val="000000" w:themeColor="text1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7E0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E93"/>
    <w:rPr>
      <w:b/>
      <w:color w:val="000000" w:themeColor="text1"/>
      <w:sz w:val="20"/>
    </w:rPr>
  </w:style>
  <w:style w:type="paragraph" w:customStyle="1" w:styleId="6DDDC595D580420C880B5699970B1BEB">
    <w:name w:val="6DDDC595D580420C880B5699970B1BEB"/>
    <w:rsid w:val="005C56FF"/>
    <w:pPr>
      <w:spacing w:line="259" w:lineRule="auto"/>
    </w:pPr>
    <w:rPr>
      <w:sz w:val="22"/>
      <w:szCs w:val="22"/>
      <w:lang w:val="es-HN" w:eastAsia="es-HN"/>
    </w:rPr>
  </w:style>
  <w:style w:type="character" w:customStyle="1" w:styleId="fontstyle01">
    <w:name w:val="fontstyle01"/>
    <w:basedOn w:val="Fuentedeprrafopredeter"/>
    <w:rsid w:val="00E5517D"/>
    <w:rPr>
      <w:rFonts w:ascii="ArialMTPro-Italic" w:hAnsi="ArialMTPro-Italic" w:hint="default"/>
      <w:b w:val="0"/>
      <w:bCs w:val="0"/>
      <w:i/>
      <w:iCs/>
      <w:color w:val="192644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405AF2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25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lang w:val="es-HN"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%20Medina\AppData\Roaming\Microsoft\Templates\Curr&#237;culum%20v&#237;tae%20b&#225;sico%20profes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6B8F4D05124542898FDFC7F39B3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D03E1-2B40-456E-BAF5-791292B17186}"/>
      </w:docPartPr>
      <w:docPartBody>
        <w:p w:rsidR="002D25C5" w:rsidRDefault="002A776B" w:rsidP="002A776B">
          <w:pPr>
            <w:pStyle w:val="6C6B8F4D05124542898FDFC7F39B3AE7"/>
          </w:pPr>
          <w:r w:rsidRPr="007E0E93">
            <w:rPr>
              <w:lang w:bidi="es-ES"/>
            </w:rPr>
            <w:t>Mes Año</w:t>
          </w:r>
        </w:p>
      </w:docPartBody>
    </w:docPart>
    <w:docPart>
      <w:docPartPr>
        <w:name w:val="0F4C607AFFB54C119A97BA2CD54F9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4B121-58FF-4157-9AB3-3A201AA0A0D2}"/>
      </w:docPartPr>
      <w:docPartBody>
        <w:p w:rsidR="002D25C5" w:rsidRDefault="002A776B" w:rsidP="002A776B">
          <w:pPr>
            <w:pStyle w:val="0F4C607AFFB54C119A97BA2CD54F9924"/>
          </w:pPr>
          <w:r w:rsidRPr="007E0E93">
            <w:rPr>
              <w:lang w:bidi="es-ES"/>
            </w:rPr>
            <w:t>Rol</w:t>
          </w:r>
        </w:p>
      </w:docPartBody>
    </w:docPart>
    <w:docPart>
      <w:docPartPr>
        <w:name w:val="404E92F7CAC845F4BF2B9E796C689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596F9-7656-463E-8AAA-31E29F0A1DFD}"/>
      </w:docPartPr>
      <w:docPartBody>
        <w:p w:rsidR="002D25C5" w:rsidRDefault="002A776B" w:rsidP="002A776B">
          <w:pPr>
            <w:pStyle w:val="404E92F7CAC845F4BF2B9E796C6891C0"/>
          </w:pPr>
          <w:r w:rsidRPr="007E0E93">
            <w:rPr>
              <w:lang w:bidi="es-ES"/>
            </w:rPr>
            <w:t>Mes Año</w:t>
          </w:r>
        </w:p>
      </w:docPartBody>
    </w:docPart>
    <w:docPart>
      <w:docPartPr>
        <w:name w:val="0EC71452A36746BEB8DA1565FBBD2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90A65-2013-4553-9C37-0DE6AA8B08D6}"/>
      </w:docPartPr>
      <w:docPartBody>
        <w:p w:rsidR="002D25C5" w:rsidRDefault="002A776B" w:rsidP="002A776B">
          <w:pPr>
            <w:pStyle w:val="0EC71452A36746BEB8DA1565FBBD2178"/>
          </w:pPr>
          <w:r w:rsidRPr="007E0E93">
            <w:rPr>
              <w:lang w:bidi="es-ES"/>
            </w:rPr>
            <w:t>Rol</w:t>
          </w:r>
        </w:p>
      </w:docPartBody>
    </w:docPart>
    <w:docPart>
      <w:docPartPr>
        <w:name w:val="CC67FF2271A2477899717C92DE6F2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ED2D7-DAF7-454F-999B-AD21E826B622}"/>
      </w:docPartPr>
      <w:docPartBody>
        <w:p w:rsidR="002D25C5" w:rsidRDefault="002A776B" w:rsidP="002A776B">
          <w:pPr>
            <w:pStyle w:val="CC67FF2271A2477899717C92DE6F21B8"/>
          </w:pPr>
          <w:r w:rsidRPr="007E0E93">
            <w:rPr>
              <w:lang w:bidi="es-ES"/>
            </w:rPr>
            <w:t>Proyectos y actividades extracurriculares</w:t>
          </w:r>
        </w:p>
      </w:docPartBody>
    </w:docPart>
    <w:docPart>
      <w:docPartPr>
        <w:name w:val="FFEB7C13DC264756A0870EAF7CE9D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DEE4A-2F82-4B35-80C2-CE9FB99B5F5D}"/>
      </w:docPartPr>
      <w:docPartBody>
        <w:p w:rsidR="009E7080" w:rsidRDefault="005B01A0" w:rsidP="005B01A0">
          <w:pPr>
            <w:pStyle w:val="FFEB7C13DC264756A0870EAF7CE9D1CF"/>
          </w:pPr>
          <w:r w:rsidRPr="007E0E93">
            <w:rPr>
              <w:lang w:bidi="es-ES"/>
            </w:rPr>
            <w:t>Rol</w:t>
          </w:r>
        </w:p>
      </w:docPartBody>
    </w:docPart>
    <w:docPart>
      <w:docPartPr>
        <w:name w:val="48184A166353492BAE2C1690197D3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49957-2B07-432E-B073-A8DE3EA86448}"/>
      </w:docPartPr>
      <w:docPartBody>
        <w:p w:rsidR="009E7080" w:rsidRDefault="005B01A0" w:rsidP="005B01A0">
          <w:pPr>
            <w:pStyle w:val="48184A166353492BAE2C1690197D30E3"/>
          </w:pPr>
          <w:r w:rsidRPr="007E0E93">
            <w:rPr>
              <w:lang w:bidi="es-ES"/>
            </w:rPr>
            <w:t>Mes Año</w:t>
          </w:r>
        </w:p>
      </w:docPartBody>
    </w:docPart>
    <w:docPart>
      <w:docPartPr>
        <w:name w:val="66AEDF0ECBAD472DA29E90B49E04C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6549E-E23B-4D4F-9594-1B0E6603D791}"/>
      </w:docPartPr>
      <w:docPartBody>
        <w:p w:rsidR="009E7080" w:rsidRDefault="005B01A0" w:rsidP="005B01A0">
          <w:pPr>
            <w:pStyle w:val="66AEDF0ECBAD472DA29E90B49E04C5E0"/>
          </w:pPr>
          <w:r w:rsidRPr="007E0E93">
            <w:rPr>
              <w:lang w:bidi="es-ES"/>
            </w:rPr>
            <w:t>Rol</w:t>
          </w:r>
        </w:p>
      </w:docPartBody>
    </w:docPart>
    <w:docPart>
      <w:docPartPr>
        <w:name w:val="8D2AAFF5E4A549D0B08774C9DD43E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73BFF-0958-453D-8786-50F9DAB0565B}"/>
      </w:docPartPr>
      <w:docPartBody>
        <w:p w:rsidR="009E7080" w:rsidRDefault="005B01A0" w:rsidP="005B01A0">
          <w:pPr>
            <w:pStyle w:val="8D2AAFF5E4A549D0B08774C9DD43E22F"/>
          </w:pPr>
          <w:r w:rsidRPr="007E0E93">
            <w:rPr>
              <w:lang w:bidi="es-ES"/>
            </w:rPr>
            <w:t>Rol</w:t>
          </w:r>
        </w:p>
      </w:docPartBody>
    </w:docPart>
    <w:docPart>
      <w:docPartPr>
        <w:name w:val="BDBF9FB570D941DEBAC37CA430785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3F229-0F43-42BE-938F-7F1036FDDCCF}"/>
      </w:docPartPr>
      <w:docPartBody>
        <w:p w:rsidR="008601C8" w:rsidRDefault="00D95D74" w:rsidP="00D95D74">
          <w:pPr>
            <w:pStyle w:val="BDBF9FB570D941DEBAC37CA43078538B"/>
          </w:pPr>
          <w:r w:rsidRPr="007E0E93">
            <w:rPr>
              <w:lang w:bidi="es-ES"/>
            </w:rPr>
            <w:t>Mes Año</w:t>
          </w:r>
        </w:p>
      </w:docPartBody>
    </w:docPart>
    <w:docPart>
      <w:docPartPr>
        <w:name w:val="B3BC69D242C445CB8E80E064EC56B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597F0-9E5C-44EE-BB20-C177297F1B5A}"/>
      </w:docPartPr>
      <w:docPartBody>
        <w:p w:rsidR="008601C8" w:rsidRDefault="00D95D74" w:rsidP="00D95D74">
          <w:pPr>
            <w:pStyle w:val="B3BC69D242C445CB8E80E064EC56BF15"/>
          </w:pPr>
          <w:r w:rsidRPr="007E0E93">
            <w:rPr>
              <w:lang w:bidi="es-ES"/>
            </w:rPr>
            <w:t>Rol</w:t>
          </w:r>
        </w:p>
      </w:docPartBody>
    </w:docPart>
    <w:docPart>
      <w:docPartPr>
        <w:name w:val="81C58AC79E204387B7B6CBA13EBF7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0D619-462F-4240-A9C6-E0FD71514399}"/>
      </w:docPartPr>
      <w:docPartBody>
        <w:p w:rsidR="008601C8" w:rsidRDefault="00D95D74" w:rsidP="00D95D74">
          <w:pPr>
            <w:pStyle w:val="81C58AC79E204387B7B6CBA13EBF706B"/>
          </w:pPr>
          <w:r w:rsidRPr="007E0E93">
            <w:rPr>
              <w:lang w:bidi="es-ES"/>
            </w:rPr>
            <w:t>Mes Año</w:t>
          </w:r>
        </w:p>
      </w:docPartBody>
    </w:docPart>
    <w:docPart>
      <w:docPartPr>
        <w:name w:val="A1B439B1EFBF4F69991313EF8CD2F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E69B8-7419-414D-9ADD-DE54177AFCE9}"/>
      </w:docPartPr>
      <w:docPartBody>
        <w:p w:rsidR="00902C87" w:rsidRDefault="00A42B88" w:rsidP="00A42B88">
          <w:pPr>
            <w:pStyle w:val="A1B439B1EFBF4F69991313EF8CD2FE23"/>
          </w:pPr>
          <w:r w:rsidRPr="007E0E93">
            <w:rPr>
              <w:lang w:bidi="es-ES"/>
            </w:rPr>
            <w:t>Nombre completo</w:t>
          </w:r>
        </w:p>
      </w:docPartBody>
    </w:docPart>
    <w:docPart>
      <w:docPartPr>
        <w:name w:val="AD31D3808B084E8988847D76D3D09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1FC0-E541-47AB-BE28-0E730DC7A810}"/>
      </w:docPartPr>
      <w:docPartBody>
        <w:p w:rsidR="00902C87" w:rsidRDefault="00A42B88" w:rsidP="00A42B88">
          <w:pPr>
            <w:pStyle w:val="AD31D3808B084E8988847D76D3D09D20"/>
          </w:pPr>
          <w:r w:rsidRPr="007E0E93">
            <w:rPr>
              <w:lang w:bidi="es-ES"/>
            </w:rPr>
            <w:t>Título del proyecto</w:t>
          </w:r>
        </w:p>
      </w:docPartBody>
    </w:docPart>
    <w:docPart>
      <w:docPartPr>
        <w:name w:val="E59551FB957A4EB8BC9C660849C28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7B20D-C080-4A4A-8A53-F9D6306988C7}"/>
      </w:docPartPr>
      <w:docPartBody>
        <w:p w:rsidR="00902C87" w:rsidRDefault="00A42B88" w:rsidP="00A42B88">
          <w:pPr>
            <w:pStyle w:val="E59551FB957A4EB8BC9C660849C28B08"/>
          </w:pPr>
          <w:r w:rsidRPr="007E0E93">
            <w:rPr>
              <w:lang w:bidi="es-ES"/>
            </w:rPr>
            <w:t>Mes Año</w:t>
          </w:r>
        </w:p>
      </w:docPartBody>
    </w:docPart>
    <w:docPart>
      <w:docPartPr>
        <w:name w:val="D6C480DFD3344080B667AD66A9D6C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0F479-A8A3-4920-BF9D-FC09D6586DCD}"/>
      </w:docPartPr>
      <w:docPartBody>
        <w:p w:rsidR="00902C87" w:rsidRDefault="00A42B88" w:rsidP="00A42B88">
          <w:pPr>
            <w:pStyle w:val="D6C480DFD3344080B667AD66A9D6C202"/>
          </w:pPr>
          <w:r w:rsidRPr="007E0E93">
            <w:rPr>
              <w:lang w:bidi="es-ES"/>
            </w:rPr>
            <w:t>Describa lo que hizo o construyó, etc.</w:t>
          </w:r>
        </w:p>
      </w:docPartBody>
    </w:docPart>
    <w:docPart>
      <w:docPartPr>
        <w:name w:val="28C7F6B3E4094DF6BABC10B16DAC4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1E283-EE8A-4247-A00E-C4464C952410}"/>
      </w:docPartPr>
      <w:docPartBody>
        <w:p w:rsidR="00902C87" w:rsidRDefault="00A42B88" w:rsidP="00A42B88">
          <w:pPr>
            <w:pStyle w:val="28C7F6B3E4094DF6BABC10B16DAC4725"/>
          </w:pPr>
          <w:r w:rsidRPr="007E0E93">
            <w:rPr>
              <w:lang w:bidi="es-ES"/>
            </w:rPr>
            <w:t>Título del proyecto</w:t>
          </w:r>
        </w:p>
      </w:docPartBody>
    </w:docPart>
    <w:docPart>
      <w:docPartPr>
        <w:name w:val="52D994ED2A4C4F79BAD9C6120F300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F36E8-5F30-4D6A-BFB5-543356D23861}"/>
      </w:docPartPr>
      <w:docPartBody>
        <w:p w:rsidR="00902C87" w:rsidRDefault="00A42B88" w:rsidP="00A42B88">
          <w:pPr>
            <w:pStyle w:val="52D994ED2A4C4F79BAD9C6120F30089F"/>
          </w:pPr>
          <w:r w:rsidRPr="007E0E93">
            <w:rPr>
              <w:lang w:bidi="es-ES"/>
            </w:rPr>
            <w:t>Mes Año</w:t>
          </w:r>
        </w:p>
      </w:docPartBody>
    </w:docPart>
    <w:docPart>
      <w:docPartPr>
        <w:name w:val="6390A059295F495F9E28F09A9436D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394E9-2639-4D00-8E68-F3C0FF41D64D}"/>
      </w:docPartPr>
      <w:docPartBody>
        <w:p w:rsidR="00902C87" w:rsidRDefault="00A42B88" w:rsidP="00A42B88">
          <w:pPr>
            <w:pStyle w:val="6390A059295F495F9E28F09A9436D806"/>
          </w:pPr>
          <w:r w:rsidRPr="007E0E93">
            <w:rPr>
              <w:lang w:bidi="es-ES"/>
            </w:rPr>
            <w:t>Describa lo que hizo o construyó, etc.</w:t>
          </w:r>
        </w:p>
      </w:docPartBody>
    </w:docPart>
    <w:docPart>
      <w:docPartPr>
        <w:name w:val="1141537CB1C74BDCB93B21429B290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F92ED-9C00-4889-9997-7C17310C42A5}"/>
      </w:docPartPr>
      <w:docPartBody>
        <w:p w:rsidR="009C40FB" w:rsidRDefault="00902C87" w:rsidP="00902C87">
          <w:pPr>
            <w:pStyle w:val="1141537CB1C74BDCB93B21429B290AD3"/>
          </w:pPr>
          <w:r w:rsidRPr="007E0E93">
            <w:rPr>
              <w:lang w:bidi="es-ES"/>
            </w:rPr>
            <w:t>Mes Año</w:t>
          </w:r>
        </w:p>
      </w:docPartBody>
    </w:docPart>
    <w:docPart>
      <w:docPartPr>
        <w:name w:val="576CBF7C40A24B9A93ACE4565DF62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36423-6FC2-4C33-B68B-7D439E30664D}"/>
      </w:docPartPr>
      <w:docPartBody>
        <w:p w:rsidR="009C40FB" w:rsidRDefault="00902C87" w:rsidP="00902C87">
          <w:pPr>
            <w:pStyle w:val="576CBF7C40A24B9A93ACE4565DF620AA"/>
          </w:pPr>
          <w:r w:rsidRPr="007E0E93">
            <w:rPr>
              <w:lang w:bidi="es-ES"/>
            </w:rPr>
            <w:t>Mes Año</w:t>
          </w:r>
        </w:p>
      </w:docPartBody>
    </w:docPart>
    <w:docPart>
      <w:docPartPr>
        <w:name w:val="4498EFD9B6504F48955531AA4B2EA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20435-EEB4-4214-9CEF-F3190C081886}"/>
      </w:docPartPr>
      <w:docPartBody>
        <w:p w:rsidR="009C40FB" w:rsidRDefault="00902C87" w:rsidP="00902C87">
          <w:pPr>
            <w:pStyle w:val="4498EFD9B6504F48955531AA4B2EA889"/>
          </w:pPr>
          <w:r w:rsidRPr="007E0E93">
            <w:rPr>
              <w:lang w:bidi="es-ES"/>
            </w:rPr>
            <w:t>Rol</w:t>
          </w:r>
        </w:p>
      </w:docPartBody>
    </w:docPart>
    <w:docPart>
      <w:docPartPr>
        <w:name w:val="93FF5FD012E34C539FD738DCFDFDD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1CF62-7738-47EC-B69D-9ABDD79BCAE2}"/>
      </w:docPartPr>
      <w:docPartBody>
        <w:p w:rsidR="000E4B97" w:rsidRDefault="00632578" w:rsidP="00632578">
          <w:pPr>
            <w:pStyle w:val="93FF5FD012E34C539FD738DCFDFDD6D2"/>
          </w:pPr>
          <w:r w:rsidRPr="007E0E93">
            <w:rPr>
              <w:lang w:bidi="es-ES"/>
            </w:rPr>
            <w:t>Mes Año</w:t>
          </w:r>
        </w:p>
      </w:docPartBody>
    </w:docPart>
    <w:docPart>
      <w:docPartPr>
        <w:name w:val="28D204C847A5499D8A2DBEE11EBB4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E4F70-58F3-4486-BD4C-D6593949A72A}"/>
      </w:docPartPr>
      <w:docPartBody>
        <w:p w:rsidR="000E4B97" w:rsidRDefault="00632578" w:rsidP="00632578">
          <w:pPr>
            <w:pStyle w:val="28D204C847A5499D8A2DBEE11EBB4A86"/>
          </w:pPr>
          <w:r w:rsidRPr="007E0E93">
            <w:rPr>
              <w:lang w:bidi="es-ES"/>
            </w:rPr>
            <w:t>Mes Año</w:t>
          </w:r>
        </w:p>
      </w:docPartBody>
    </w:docPart>
    <w:docPart>
      <w:docPartPr>
        <w:name w:val="75D9FC1699E64288B915A606B49AE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4B620-168A-45F8-9D1B-8E06D6FBE131}"/>
      </w:docPartPr>
      <w:docPartBody>
        <w:p w:rsidR="007D5B35" w:rsidRDefault="006960C6" w:rsidP="006960C6">
          <w:pPr>
            <w:pStyle w:val="75D9FC1699E64288B915A606B49AE893"/>
          </w:pPr>
          <w:r w:rsidRPr="007E0E93">
            <w:rPr>
              <w:lang w:bidi="es-ES"/>
            </w:rPr>
            <w:t>Mes Año</w:t>
          </w:r>
        </w:p>
      </w:docPartBody>
    </w:docPart>
    <w:docPart>
      <w:docPartPr>
        <w:name w:val="73F942D098AE43708600D41D1182B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CA52D-E78F-4FEB-9039-2120BDF4126F}"/>
      </w:docPartPr>
      <w:docPartBody>
        <w:p w:rsidR="00152048" w:rsidRDefault="00C0194E" w:rsidP="00C0194E">
          <w:pPr>
            <w:pStyle w:val="73F942D098AE43708600D41D1182B63A"/>
          </w:pPr>
          <w:r w:rsidRPr="007E0E93">
            <w:rPr>
              <w:lang w:bidi="es-ES"/>
            </w:rPr>
            <w:t>Título del proyecto</w:t>
          </w:r>
        </w:p>
      </w:docPartBody>
    </w:docPart>
    <w:docPart>
      <w:docPartPr>
        <w:name w:val="614EB7E71FD947ED8C852C0541374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F44C2-7FBE-4CD5-9B7D-FC8547E65630}"/>
      </w:docPartPr>
      <w:docPartBody>
        <w:p w:rsidR="00152048" w:rsidRDefault="00C0194E" w:rsidP="00C0194E">
          <w:pPr>
            <w:pStyle w:val="614EB7E71FD947ED8C852C0541374CCB"/>
          </w:pPr>
          <w:r w:rsidRPr="007E0E93">
            <w:rPr>
              <w:lang w:bidi="es-ES"/>
            </w:rPr>
            <w:t>Mes Año</w:t>
          </w:r>
        </w:p>
      </w:docPartBody>
    </w:docPart>
    <w:docPart>
      <w:docPartPr>
        <w:name w:val="4B56BFDEEF8F487D8C673FBA90EE5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EC1D6-4CF4-4898-B409-7C5F187ACC6E}"/>
      </w:docPartPr>
      <w:docPartBody>
        <w:p w:rsidR="00152048" w:rsidRDefault="00C0194E" w:rsidP="00C0194E">
          <w:pPr>
            <w:pStyle w:val="4B56BFDEEF8F487D8C673FBA90EE52C3"/>
          </w:pPr>
          <w:r w:rsidRPr="007E0E93">
            <w:rPr>
              <w:lang w:bidi="es-ES"/>
            </w:rPr>
            <w:t>Describa lo que hizo o construyó, etc.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MTPro-Italic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>
      <w:start w:val="1"/>
      <w:numFmt w:val="bullet"/>
      <w:pStyle w:val="Listaconvietas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44546A" w:themeColor="text2"/>
      </w:rPr>
    </w:lvl>
    <w:lvl w:ilvl="2">
      <w:start w:val="1"/>
      <w:numFmt w:val="bullet"/>
      <w:pStyle w:val="Listaconvietas3"/>
      <w:lvlText w:val=""/>
      <w:lvlJc w:val="left"/>
      <w:pPr>
        <w:ind w:left="1440" w:hanging="360"/>
      </w:pPr>
      <w:rPr>
        <w:rFonts w:ascii="Symbol" w:hAnsi="Symbol" w:hint="default"/>
        <w:color w:val="44546A" w:themeColor="text2"/>
      </w:rPr>
    </w:lvl>
    <w:lvl w:ilvl="3">
      <w:start w:val="1"/>
      <w:numFmt w:val="bullet"/>
      <w:pStyle w:val="Listaconvietas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44546A" w:themeColor="text2"/>
      </w:rPr>
    </w:lvl>
    <w:lvl w:ilvl="4">
      <w:start w:val="1"/>
      <w:numFmt w:val="bullet"/>
      <w:pStyle w:val="Listaconvietas5"/>
      <w:lvlText w:val=""/>
      <w:lvlJc w:val="left"/>
      <w:pPr>
        <w:ind w:left="2160" w:hanging="360"/>
      </w:pPr>
      <w:rPr>
        <w:rFonts w:ascii="Symbol" w:hAnsi="Symbol"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7567312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6B"/>
    <w:rsid w:val="000E4B97"/>
    <w:rsid w:val="00152048"/>
    <w:rsid w:val="002A776B"/>
    <w:rsid w:val="002D25C5"/>
    <w:rsid w:val="004540F8"/>
    <w:rsid w:val="00543447"/>
    <w:rsid w:val="005475EC"/>
    <w:rsid w:val="005B01A0"/>
    <w:rsid w:val="00632578"/>
    <w:rsid w:val="006960C6"/>
    <w:rsid w:val="007077ED"/>
    <w:rsid w:val="00727E20"/>
    <w:rsid w:val="007D5B35"/>
    <w:rsid w:val="008601C8"/>
    <w:rsid w:val="00902C87"/>
    <w:rsid w:val="009C40FB"/>
    <w:rsid w:val="009E7080"/>
    <w:rsid w:val="00A42B88"/>
    <w:rsid w:val="00B12C63"/>
    <w:rsid w:val="00BD72B3"/>
    <w:rsid w:val="00BE01BC"/>
    <w:rsid w:val="00C0194E"/>
    <w:rsid w:val="00D9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'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141537CB1C74BDCB93B21429B290AD3">
    <w:name w:val="1141537CB1C74BDCB93B21429B290AD3"/>
    <w:rsid w:val="00902C87"/>
  </w:style>
  <w:style w:type="paragraph" w:customStyle="1" w:styleId="576CBF7C40A24B9A93ACE4565DF620AA">
    <w:name w:val="576CBF7C40A24B9A93ACE4565DF620AA"/>
    <w:rsid w:val="00902C87"/>
  </w:style>
  <w:style w:type="paragraph" w:styleId="Listaconvietas">
    <w:name w:val="List Bullet"/>
    <w:basedOn w:val="Normal"/>
    <w:uiPriority w:val="99"/>
    <w:rsid w:val="002A776B"/>
    <w:pPr>
      <w:numPr>
        <w:numId w:val="1"/>
      </w:numPr>
      <w:spacing w:line="278" w:lineRule="auto"/>
      <w:contextualSpacing/>
    </w:pPr>
    <w:rPr>
      <w:color w:val="000000" w:themeColor="text1"/>
      <w:sz w:val="20"/>
      <w:szCs w:val="24"/>
      <w:lang w:val="es-ES" w:eastAsia="ja-JP"/>
    </w:rPr>
  </w:style>
  <w:style w:type="paragraph" w:styleId="Listaconvietas2">
    <w:name w:val="List Bullet 2"/>
    <w:basedOn w:val="Normal"/>
    <w:uiPriority w:val="99"/>
    <w:semiHidden/>
    <w:unhideWhenUsed/>
    <w:rsid w:val="002A776B"/>
    <w:pPr>
      <w:numPr>
        <w:ilvl w:val="1"/>
        <w:numId w:val="1"/>
      </w:numPr>
      <w:spacing w:line="278" w:lineRule="auto"/>
      <w:contextualSpacing/>
    </w:pPr>
    <w:rPr>
      <w:b/>
      <w:color w:val="000000" w:themeColor="text1"/>
      <w:sz w:val="20"/>
      <w:szCs w:val="24"/>
      <w:lang w:val="es-ES" w:eastAsia="ja-JP"/>
    </w:rPr>
  </w:style>
  <w:style w:type="paragraph" w:styleId="Listaconvietas3">
    <w:name w:val="List Bullet 3"/>
    <w:basedOn w:val="Normal"/>
    <w:uiPriority w:val="99"/>
    <w:semiHidden/>
    <w:unhideWhenUsed/>
    <w:rsid w:val="002A776B"/>
    <w:pPr>
      <w:numPr>
        <w:ilvl w:val="2"/>
        <w:numId w:val="1"/>
      </w:numPr>
      <w:spacing w:line="278" w:lineRule="auto"/>
      <w:contextualSpacing/>
    </w:pPr>
    <w:rPr>
      <w:b/>
      <w:color w:val="000000" w:themeColor="text1"/>
      <w:sz w:val="20"/>
      <w:szCs w:val="24"/>
      <w:lang w:val="es-ES" w:eastAsia="ja-JP"/>
    </w:rPr>
  </w:style>
  <w:style w:type="paragraph" w:styleId="Listaconvietas4">
    <w:name w:val="List Bullet 4"/>
    <w:basedOn w:val="Normal"/>
    <w:uiPriority w:val="99"/>
    <w:semiHidden/>
    <w:unhideWhenUsed/>
    <w:rsid w:val="002A776B"/>
    <w:pPr>
      <w:numPr>
        <w:ilvl w:val="3"/>
        <w:numId w:val="1"/>
      </w:numPr>
      <w:spacing w:line="278" w:lineRule="auto"/>
      <w:contextualSpacing/>
    </w:pPr>
    <w:rPr>
      <w:b/>
      <w:color w:val="000000" w:themeColor="text1"/>
      <w:sz w:val="20"/>
      <w:szCs w:val="24"/>
      <w:lang w:val="es-ES" w:eastAsia="ja-JP"/>
    </w:rPr>
  </w:style>
  <w:style w:type="paragraph" w:styleId="Listaconvietas5">
    <w:name w:val="List Bullet 5"/>
    <w:basedOn w:val="Normal"/>
    <w:uiPriority w:val="99"/>
    <w:semiHidden/>
    <w:unhideWhenUsed/>
    <w:rsid w:val="002A776B"/>
    <w:pPr>
      <w:numPr>
        <w:ilvl w:val="4"/>
        <w:numId w:val="1"/>
      </w:numPr>
      <w:spacing w:line="278" w:lineRule="auto"/>
      <w:contextualSpacing/>
    </w:pPr>
    <w:rPr>
      <w:b/>
      <w:color w:val="000000" w:themeColor="text1"/>
      <w:sz w:val="20"/>
      <w:szCs w:val="24"/>
      <w:lang w:val="es-ES" w:eastAsia="ja-JP"/>
    </w:rPr>
  </w:style>
  <w:style w:type="paragraph" w:customStyle="1" w:styleId="4498EFD9B6504F48955531AA4B2EA889">
    <w:name w:val="4498EFD9B6504F48955531AA4B2EA889"/>
    <w:rsid w:val="00902C87"/>
  </w:style>
  <w:style w:type="paragraph" w:customStyle="1" w:styleId="6C6B8F4D05124542898FDFC7F39B3AE7">
    <w:name w:val="6C6B8F4D05124542898FDFC7F39B3AE7"/>
    <w:rsid w:val="002A776B"/>
  </w:style>
  <w:style w:type="paragraph" w:customStyle="1" w:styleId="0F4C607AFFB54C119A97BA2CD54F9924">
    <w:name w:val="0F4C607AFFB54C119A97BA2CD54F9924"/>
    <w:rsid w:val="002A776B"/>
  </w:style>
  <w:style w:type="paragraph" w:customStyle="1" w:styleId="BDBF9FB570D941DEBAC37CA43078538B">
    <w:name w:val="BDBF9FB570D941DEBAC37CA43078538B"/>
    <w:rsid w:val="00D95D74"/>
  </w:style>
  <w:style w:type="paragraph" w:customStyle="1" w:styleId="B3BC69D242C445CB8E80E064EC56BF15">
    <w:name w:val="B3BC69D242C445CB8E80E064EC56BF15"/>
    <w:rsid w:val="00D95D74"/>
  </w:style>
  <w:style w:type="paragraph" w:customStyle="1" w:styleId="404E92F7CAC845F4BF2B9E796C6891C0">
    <w:name w:val="404E92F7CAC845F4BF2B9E796C6891C0"/>
    <w:rsid w:val="002A776B"/>
  </w:style>
  <w:style w:type="paragraph" w:customStyle="1" w:styleId="0EC71452A36746BEB8DA1565FBBD2178">
    <w:name w:val="0EC71452A36746BEB8DA1565FBBD2178"/>
    <w:rsid w:val="002A776B"/>
  </w:style>
  <w:style w:type="paragraph" w:customStyle="1" w:styleId="CC67FF2271A2477899717C92DE6F21B8">
    <w:name w:val="CC67FF2271A2477899717C92DE6F21B8"/>
    <w:rsid w:val="002A776B"/>
  </w:style>
  <w:style w:type="paragraph" w:customStyle="1" w:styleId="81C58AC79E204387B7B6CBA13EBF706B">
    <w:name w:val="81C58AC79E204387B7B6CBA13EBF706B"/>
    <w:rsid w:val="00D95D74"/>
  </w:style>
  <w:style w:type="paragraph" w:customStyle="1" w:styleId="FFEB7C13DC264756A0870EAF7CE9D1CF">
    <w:name w:val="FFEB7C13DC264756A0870EAF7CE9D1CF"/>
    <w:rsid w:val="005B01A0"/>
  </w:style>
  <w:style w:type="paragraph" w:customStyle="1" w:styleId="48184A166353492BAE2C1690197D30E3">
    <w:name w:val="48184A166353492BAE2C1690197D30E3"/>
    <w:rsid w:val="005B01A0"/>
  </w:style>
  <w:style w:type="paragraph" w:customStyle="1" w:styleId="66AEDF0ECBAD472DA29E90B49E04C5E0">
    <w:name w:val="66AEDF0ECBAD472DA29E90B49E04C5E0"/>
    <w:rsid w:val="005B01A0"/>
  </w:style>
  <w:style w:type="paragraph" w:customStyle="1" w:styleId="8D2AAFF5E4A549D0B08774C9DD43E22F">
    <w:name w:val="8D2AAFF5E4A549D0B08774C9DD43E22F"/>
    <w:rsid w:val="005B01A0"/>
  </w:style>
  <w:style w:type="paragraph" w:customStyle="1" w:styleId="A1B439B1EFBF4F69991313EF8CD2FE23">
    <w:name w:val="A1B439B1EFBF4F69991313EF8CD2FE23"/>
    <w:rsid w:val="00A42B88"/>
  </w:style>
  <w:style w:type="paragraph" w:customStyle="1" w:styleId="AD31D3808B084E8988847D76D3D09D20">
    <w:name w:val="AD31D3808B084E8988847D76D3D09D20"/>
    <w:rsid w:val="00A42B88"/>
  </w:style>
  <w:style w:type="paragraph" w:customStyle="1" w:styleId="E59551FB957A4EB8BC9C660849C28B08">
    <w:name w:val="E59551FB957A4EB8BC9C660849C28B08"/>
    <w:rsid w:val="00A42B88"/>
  </w:style>
  <w:style w:type="paragraph" w:customStyle="1" w:styleId="D6C480DFD3344080B667AD66A9D6C202">
    <w:name w:val="D6C480DFD3344080B667AD66A9D6C202"/>
    <w:rsid w:val="00A42B88"/>
  </w:style>
  <w:style w:type="paragraph" w:customStyle="1" w:styleId="28C7F6B3E4094DF6BABC10B16DAC4725">
    <w:name w:val="28C7F6B3E4094DF6BABC10B16DAC4725"/>
    <w:rsid w:val="00A42B88"/>
  </w:style>
  <w:style w:type="paragraph" w:customStyle="1" w:styleId="52D994ED2A4C4F79BAD9C6120F30089F">
    <w:name w:val="52D994ED2A4C4F79BAD9C6120F30089F"/>
    <w:rsid w:val="00A42B88"/>
  </w:style>
  <w:style w:type="paragraph" w:customStyle="1" w:styleId="6390A059295F495F9E28F09A9436D806">
    <w:name w:val="6390A059295F495F9E28F09A9436D806"/>
    <w:rsid w:val="00A42B88"/>
  </w:style>
  <w:style w:type="paragraph" w:customStyle="1" w:styleId="93FF5FD012E34C539FD738DCFDFDD6D2">
    <w:name w:val="93FF5FD012E34C539FD738DCFDFDD6D2"/>
    <w:rsid w:val="00632578"/>
  </w:style>
  <w:style w:type="paragraph" w:customStyle="1" w:styleId="28D204C847A5499D8A2DBEE11EBB4A86">
    <w:name w:val="28D204C847A5499D8A2DBEE11EBB4A86"/>
    <w:rsid w:val="00632578"/>
  </w:style>
  <w:style w:type="paragraph" w:customStyle="1" w:styleId="75D9FC1699E64288B915A606B49AE893">
    <w:name w:val="75D9FC1699E64288B915A606B49AE893"/>
    <w:rsid w:val="006960C6"/>
  </w:style>
  <w:style w:type="paragraph" w:customStyle="1" w:styleId="73F942D098AE43708600D41D1182B63A">
    <w:name w:val="73F942D098AE43708600D41D1182B63A"/>
    <w:rsid w:val="00C0194E"/>
  </w:style>
  <w:style w:type="paragraph" w:customStyle="1" w:styleId="614EB7E71FD947ED8C852C0541374CCB">
    <w:name w:val="614EB7E71FD947ED8C852C0541374CCB"/>
    <w:rsid w:val="00C0194E"/>
  </w:style>
  <w:style w:type="paragraph" w:customStyle="1" w:styleId="4B56BFDEEF8F487D8C673FBA90EE52C3">
    <w:name w:val="4B56BFDEEF8F487D8C673FBA90EE52C3"/>
    <w:rsid w:val="00C019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básico profesional</Template>
  <TotalTime>3504</TotalTime>
  <Pages>2</Pages>
  <Words>637</Words>
  <Characters>3508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Medina</dc:creator>
  <cp:keywords/>
  <dc:description/>
  <cp:lastModifiedBy>Ricardo Medina</cp:lastModifiedBy>
  <cp:revision>267</cp:revision>
  <dcterms:created xsi:type="dcterms:W3CDTF">2025-07-08T12:28:00Z</dcterms:created>
  <dcterms:modified xsi:type="dcterms:W3CDTF">2025-08-01T17:35:00Z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